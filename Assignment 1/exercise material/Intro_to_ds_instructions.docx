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1A52F" w14:textId="60C34955" w:rsidR="00A3524F" w:rsidRPr="000E0683" w:rsidRDefault="00815A4B" w:rsidP="000E0683">
      <w:pPr>
        <w:pStyle w:val="BodyText"/>
        <w:jc w:val="center"/>
        <w:rPr>
          <w:b/>
          <w:bCs/>
          <w:sz w:val="28"/>
          <w:szCs w:val="22"/>
          <w:lang w:val="en-US"/>
        </w:rPr>
      </w:pPr>
      <w:r w:rsidRPr="000E0683">
        <w:rPr>
          <w:b/>
          <w:bCs/>
          <w:sz w:val="28"/>
          <w:szCs w:val="22"/>
          <w:lang w:val="en-US"/>
        </w:rPr>
        <w:t>Exercise: organising a data science project</w:t>
      </w:r>
    </w:p>
    <w:p w14:paraId="5DF3E7E0" w14:textId="77777777" w:rsidR="00815A4B" w:rsidRDefault="00815A4B" w:rsidP="00F56089">
      <w:pPr>
        <w:pStyle w:val="BodyText"/>
        <w:rPr>
          <w:lang w:val="en-US"/>
        </w:rPr>
      </w:pPr>
    </w:p>
    <w:p w14:paraId="47F67F5F" w14:textId="77777777" w:rsidR="000863FB" w:rsidRDefault="00815A4B" w:rsidP="00142A15">
      <w:pPr>
        <w:pStyle w:val="BodyText"/>
        <w:rPr>
          <w:lang w:val="en-US"/>
        </w:rPr>
      </w:pPr>
      <w:r>
        <w:rPr>
          <w:lang w:val="en-US"/>
        </w:rPr>
        <w:t xml:space="preserve">You are working on an important project for the EU Commission, and the client has come back with some issues with data in a report. </w:t>
      </w:r>
      <w:r w:rsidR="00662EDE">
        <w:rPr>
          <w:lang w:val="en-US"/>
        </w:rPr>
        <w:t xml:space="preserve">On top of checking the analysis, the project manager wants to make sure it can be repeated in the future, as </w:t>
      </w:r>
      <w:r w:rsidR="000863FB">
        <w:rPr>
          <w:lang w:val="en-US"/>
        </w:rPr>
        <w:t xml:space="preserve">this is part of a piece of work that will be repeated every month. </w:t>
      </w:r>
    </w:p>
    <w:p w14:paraId="680BA62F" w14:textId="5289D84B" w:rsidR="00142A15" w:rsidRDefault="00815A4B" w:rsidP="00142A15">
      <w:pPr>
        <w:pStyle w:val="BodyText"/>
        <w:rPr>
          <w:lang w:val="en-US"/>
        </w:rPr>
      </w:pPr>
      <w:r>
        <w:rPr>
          <w:lang w:val="en-US"/>
        </w:rPr>
        <w:t xml:space="preserve">However, the </w:t>
      </w:r>
      <w:r w:rsidR="00142A15">
        <w:rPr>
          <w:lang w:val="en-US"/>
        </w:rPr>
        <w:t>person who came up with that analysis has left the company! It’s up to you to fix this. Your manager wants you to reorganise the analysis to bring it up to Technopolis’ data science standards</w:t>
      </w:r>
      <w:r w:rsidR="008A2375">
        <w:rPr>
          <w:lang w:val="en-US"/>
        </w:rPr>
        <w:t xml:space="preserve"> – as per </w:t>
      </w:r>
      <w:hyperlink r:id="rId12" w:history="1">
        <w:r w:rsidR="008A2375" w:rsidRPr="008A2375">
          <w:rPr>
            <w:rStyle w:val="Hyperlink"/>
            <w:lang w:val="en-US"/>
          </w:rPr>
          <w:t>these guidelines</w:t>
        </w:r>
      </w:hyperlink>
      <w:r w:rsidR="00142A15">
        <w:rPr>
          <w:lang w:val="en-US"/>
        </w:rPr>
        <w:t>.</w:t>
      </w:r>
      <w:r w:rsidR="00662EDE">
        <w:rPr>
          <w:lang w:val="en-US"/>
        </w:rPr>
        <w:t xml:space="preserve"> </w:t>
      </w:r>
    </w:p>
    <w:p w14:paraId="0FB6B872" w14:textId="69458F4D" w:rsidR="00815A4B" w:rsidRDefault="00662EDE" w:rsidP="00142A15">
      <w:pPr>
        <w:pStyle w:val="Bullet1"/>
        <w:numPr>
          <w:ilvl w:val="0"/>
          <w:numId w:val="0"/>
        </w:numPr>
        <w:ind w:left="340" w:hanging="340"/>
        <w:rPr>
          <w:lang w:val="en-US"/>
        </w:rPr>
      </w:pPr>
      <w:r>
        <w:rPr>
          <w:lang w:val="en-US"/>
        </w:rPr>
        <w:t>These were the original instructions</w:t>
      </w:r>
      <w:r w:rsidR="00984F44">
        <w:rPr>
          <w:lang w:val="en-US"/>
        </w:rPr>
        <w:t xml:space="preserve"> for the work:</w:t>
      </w:r>
    </w:p>
    <w:p w14:paraId="2D7205BA" w14:textId="6ED32BFF" w:rsidR="00CD7371" w:rsidRPr="006B4CAB" w:rsidRDefault="00984F44" w:rsidP="006B4CAB">
      <w:pPr>
        <w:pStyle w:val="Bullet1"/>
        <w:numPr>
          <w:ilvl w:val="0"/>
          <w:numId w:val="0"/>
        </w:numPr>
        <w:ind w:left="340" w:hanging="340"/>
        <w:rPr>
          <w:lang w:val="en-US"/>
        </w:rPr>
      </w:pPr>
      <w:r>
        <w:rPr>
          <w:lang w:val="en-US"/>
        </w:rPr>
        <w:t>“</w:t>
      </w:r>
      <w:r w:rsidR="00D47432">
        <w:rPr>
          <w:i/>
          <w:iCs/>
          <w:lang w:val="en-US"/>
        </w:rPr>
        <w:t>Please p</w:t>
      </w:r>
      <w:r w:rsidRPr="00D47432">
        <w:rPr>
          <w:i/>
          <w:iCs/>
          <w:lang w:val="en-US"/>
        </w:rPr>
        <w:t>roduce charts of GDP and GDP per capita</w:t>
      </w:r>
      <w:r w:rsidR="00A45D2F" w:rsidRPr="00D47432">
        <w:rPr>
          <w:i/>
          <w:iCs/>
          <w:lang w:val="en-US"/>
        </w:rPr>
        <w:t xml:space="preserve"> in the euro area for 2014, 2017, 2020 and 2023, and save a file as csv or excel with GDP and GDP per capita in 2023</w:t>
      </w:r>
      <w:r w:rsidR="00CD7371" w:rsidRPr="00D47432">
        <w:rPr>
          <w:i/>
          <w:iCs/>
          <w:lang w:val="en-US"/>
        </w:rPr>
        <w:t>. You can find that data from Eurostat at these pages:</w:t>
      </w:r>
    </w:p>
    <w:p w14:paraId="3CA7A360" w14:textId="4BB78F8C" w:rsidR="00CD7371" w:rsidRPr="00D47432" w:rsidRDefault="00CD7371" w:rsidP="00142A15">
      <w:pPr>
        <w:pStyle w:val="Bullet1"/>
        <w:numPr>
          <w:ilvl w:val="0"/>
          <w:numId w:val="0"/>
        </w:numPr>
        <w:ind w:left="340" w:hanging="340"/>
        <w:rPr>
          <w:i/>
          <w:iCs/>
          <w:lang w:val="en-US"/>
        </w:rPr>
      </w:pPr>
      <w:hyperlink r:id="rId13" w:history="1">
        <w:r w:rsidRPr="00D47432">
          <w:rPr>
            <w:rStyle w:val="Hyperlink"/>
            <w:i/>
            <w:iCs/>
            <w:lang w:val="en-US"/>
          </w:rPr>
          <w:t>https://ec.europa.eu/eurostat/databrowser/view/nama_10_pc/default/table?lang=en</w:t>
        </w:r>
      </w:hyperlink>
    </w:p>
    <w:p w14:paraId="493729B4" w14:textId="0EFD463B" w:rsidR="00984F44" w:rsidRPr="006B4CAB" w:rsidRDefault="005163BC" w:rsidP="006B4CAB">
      <w:pPr>
        <w:pStyle w:val="Bullet1"/>
        <w:numPr>
          <w:ilvl w:val="0"/>
          <w:numId w:val="0"/>
        </w:numPr>
        <w:ind w:left="340" w:hanging="340"/>
        <w:rPr>
          <w:i/>
          <w:iCs/>
          <w:lang w:val="en-US"/>
        </w:rPr>
      </w:pPr>
      <w:hyperlink r:id="rId14" w:history="1">
        <w:r w:rsidRPr="00D47432">
          <w:rPr>
            <w:rStyle w:val="Hyperlink"/>
            <w:i/>
            <w:iCs/>
            <w:lang w:val="en-US"/>
          </w:rPr>
          <w:t>https://ec.europa.eu/eurostat/databrowser/view/nama_10_gdp/default/table?lang=en</w:t>
        </w:r>
      </w:hyperlink>
      <w:r w:rsidR="0013510E">
        <w:rPr>
          <w:lang w:val="en-US"/>
        </w:rPr>
        <w:t>”</w:t>
      </w:r>
    </w:p>
    <w:p w14:paraId="486B64AF" w14:textId="77777777" w:rsidR="005163BC" w:rsidRDefault="005163BC" w:rsidP="00142A15">
      <w:pPr>
        <w:pStyle w:val="Bullet1"/>
        <w:numPr>
          <w:ilvl w:val="0"/>
          <w:numId w:val="0"/>
        </w:numPr>
        <w:ind w:left="340" w:hanging="340"/>
        <w:rPr>
          <w:lang w:val="en-US"/>
        </w:rPr>
      </w:pPr>
    </w:p>
    <w:p w14:paraId="5D0185CB" w14:textId="6678EEBB" w:rsidR="0013510E" w:rsidRPr="00815A4B" w:rsidRDefault="0054139C" w:rsidP="00142A15">
      <w:pPr>
        <w:pStyle w:val="Bullet1"/>
        <w:numPr>
          <w:ilvl w:val="0"/>
          <w:numId w:val="0"/>
        </w:numPr>
        <w:ind w:left="340" w:hanging="340"/>
        <w:rPr>
          <w:lang w:val="en-US"/>
        </w:rPr>
      </w:pPr>
      <w:r>
        <w:rPr>
          <w:lang w:val="en-US"/>
        </w:rPr>
        <w:t>Good luck!</w:t>
      </w:r>
    </w:p>
    <w:sectPr w:rsidR="0013510E" w:rsidRPr="00815A4B" w:rsidSect="006230F9">
      <w:footerReference w:type="default" r:id="rId15"/>
      <w:headerReference w:type="first" r:id="rId16"/>
      <w:footerReference w:type="first" r:id="rId17"/>
      <w:pgSz w:w="11907" w:h="16839" w:code="9"/>
      <w:pgMar w:top="1701" w:right="1134" w:bottom="1701" w:left="1701"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EE400" w14:textId="77777777" w:rsidR="00F72256" w:rsidRDefault="00F72256" w:rsidP="004201C7">
      <w:pPr>
        <w:spacing w:after="0" w:line="240" w:lineRule="auto"/>
      </w:pPr>
      <w:r>
        <w:separator/>
      </w:r>
    </w:p>
    <w:p w14:paraId="2B0DC18C" w14:textId="77777777" w:rsidR="00F72256" w:rsidRDefault="00F72256"/>
    <w:p w14:paraId="49C6E0C4" w14:textId="77777777" w:rsidR="00F72256" w:rsidRDefault="00F72256"/>
    <w:p w14:paraId="6DA98EED" w14:textId="77777777" w:rsidR="00F72256" w:rsidRDefault="00F72256"/>
  </w:endnote>
  <w:endnote w:type="continuationSeparator" w:id="0">
    <w:p w14:paraId="650DFE58" w14:textId="77777777" w:rsidR="00F72256" w:rsidRDefault="00F72256" w:rsidP="004201C7">
      <w:pPr>
        <w:spacing w:after="0" w:line="240" w:lineRule="auto"/>
      </w:pPr>
      <w:r>
        <w:continuationSeparator/>
      </w:r>
    </w:p>
    <w:p w14:paraId="64E3654F" w14:textId="77777777" w:rsidR="00F72256" w:rsidRDefault="00F72256"/>
    <w:p w14:paraId="02B284C2" w14:textId="77777777" w:rsidR="00F72256" w:rsidRDefault="00F72256"/>
    <w:p w14:paraId="159BC006" w14:textId="77777777" w:rsidR="00F72256" w:rsidRDefault="00F72256"/>
  </w:endnote>
  <w:endnote w:type="continuationNotice" w:id="1">
    <w:p w14:paraId="2AB6499A" w14:textId="77777777" w:rsidR="00F72256" w:rsidRDefault="00F72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5678" w14:textId="77777777" w:rsidR="00384216" w:rsidRDefault="00384216" w:rsidP="00384216">
    <w:pPr>
      <w:pStyle w:val="Footer"/>
      <w:ind w:right="360"/>
    </w:pPr>
    <w:r>
      <w:rPr>
        <w:noProof/>
        <w:lang w:eastAsia="en-GB"/>
      </w:rPr>
      <mc:AlternateContent>
        <mc:Choice Requires="wps">
          <w:drawing>
            <wp:anchor distT="0" distB="0" distL="114300" distR="114300" simplePos="0" relativeHeight="251658240" behindDoc="0" locked="0" layoutInCell="1" allowOverlap="1" wp14:anchorId="591AE994" wp14:editId="787FAA47">
              <wp:simplePos x="0" y="0"/>
              <wp:positionH relativeFrom="rightMargin">
                <wp:posOffset>-220980</wp:posOffset>
              </wp:positionH>
              <wp:positionV relativeFrom="paragraph">
                <wp:posOffset>-1905</wp:posOffset>
              </wp:positionV>
              <wp:extent cx="222250" cy="162000"/>
              <wp:effectExtent l="0" t="0" r="6350" b="9525"/>
              <wp:wrapNone/>
              <wp:docPr id="20" name="Text Box 20"/>
              <wp:cNvGraphicFramePr/>
              <a:graphic xmlns:a="http://schemas.openxmlformats.org/drawingml/2006/main">
                <a:graphicData uri="http://schemas.microsoft.com/office/word/2010/wordprocessingShape">
                  <wps:wsp>
                    <wps:cNvSpPr txBox="1"/>
                    <wps:spPr bwMode="auto">
                      <a:xfrm>
                        <a:off x="0" y="0"/>
                        <a:ext cx="222250" cy="162000"/>
                      </a:xfrm>
                      <a:prstGeom prst="rect">
                        <a:avLst/>
                      </a:prstGeom>
                      <a:solidFill>
                        <a:srgbClr val="FFFFFF"/>
                      </a:solidFill>
                      <a:ln w="9525">
                        <a:noFill/>
                        <a:miter lim="800000"/>
                        <a:headEnd/>
                        <a:tailEnd/>
                      </a:ln>
                    </wps:spPr>
                    <wps:txbx>
                      <w:txbxContent>
                        <w:p w14:paraId="1994CA9B" w14:textId="77777777" w:rsidR="00384216" w:rsidRPr="00F068A7" w:rsidRDefault="00384216" w:rsidP="00384216">
                          <w:pPr>
                            <w:spacing w:after="0"/>
                            <w:jc w:val="right"/>
                            <w:rPr>
                              <w:color w:val="CF342C" w:themeColor="text2"/>
                            </w:rPr>
                          </w:pPr>
                          <w:r w:rsidRPr="00F068A7">
                            <w:rPr>
                              <w:color w:val="CF342C" w:themeColor="text2"/>
                            </w:rPr>
                            <w:fldChar w:fldCharType="begin"/>
                          </w:r>
                          <w:r w:rsidRPr="00F068A7">
                            <w:rPr>
                              <w:color w:val="CF342C" w:themeColor="text2"/>
                            </w:rPr>
                            <w:instrText xml:space="preserve"> PAGE   \* MERGEFORMAT </w:instrText>
                          </w:r>
                          <w:r w:rsidRPr="00F068A7">
                            <w:rPr>
                              <w:color w:val="CF342C" w:themeColor="text2"/>
                            </w:rPr>
                            <w:fldChar w:fldCharType="separate"/>
                          </w:r>
                          <w:r w:rsidRPr="00F068A7">
                            <w:rPr>
                              <w:noProof/>
                              <w:color w:val="CF342C" w:themeColor="text2"/>
                            </w:rPr>
                            <w:t>ii</w:t>
                          </w:r>
                          <w:r w:rsidRPr="00F068A7">
                            <w:rPr>
                              <w:noProof/>
                              <w:color w:val="CF342C" w:themeColor="text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AE994" id="_x0000_t202" coordsize="21600,21600" o:spt="202" path="m,l,21600r21600,l21600,xe">
              <v:stroke joinstyle="miter"/>
              <v:path gradientshapeok="t" o:connecttype="rect"/>
            </v:shapetype>
            <v:shape id="Text Box 20" o:spid="_x0000_s1026" type="#_x0000_t202" style="position:absolute;margin-left:-17.4pt;margin-top:-.15pt;width:17.5pt;height:12.75pt;z-index:251660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" stroked="f">
              <v:textbox inset="0,0,0,0">
                <w:txbxContent>
                  <w:p w14:paraId="1994CA9B" w14:textId="77777777" w:rsidR="00384216" w:rsidRPr="00F068A7" w:rsidRDefault="00384216" w:rsidP="00384216">
                    <w:pPr>
                      <w:spacing w:after="0"/>
                      <w:jc w:val="right"/>
                      <w:rPr>
                        <w:color w:val="CF342C" w:themeColor="text2"/>
                      </w:rPr>
                    </w:pPr>
                    <w:r w:rsidRPr="00F068A7">
                      <w:rPr>
                        <w:color w:val="CF342C" w:themeColor="text2"/>
                      </w:rPr>
                      <w:fldChar w:fldCharType="begin"/>
                    </w:r>
                    <w:r w:rsidRPr="00F068A7">
                      <w:rPr>
                        <w:color w:val="CF342C" w:themeColor="text2"/>
                      </w:rPr>
                      <w:instrText xml:space="preserve"> PAGE   \* MERGEFORMAT </w:instrText>
                    </w:r>
                    <w:r w:rsidRPr="00F068A7">
                      <w:rPr>
                        <w:color w:val="CF342C" w:themeColor="text2"/>
                      </w:rPr>
                      <w:fldChar w:fldCharType="separate"/>
                    </w:r>
                    <w:r w:rsidRPr="00F068A7">
                      <w:rPr>
                        <w:noProof/>
                        <w:color w:val="CF342C" w:themeColor="text2"/>
                      </w:rPr>
                      <w:t>ii</w:t>
                    </w:r>
                    <w:r w:rsidRPr="00F068A7">
                      <w:rPr>
                        <w:noProof/>
                        <w:color w:val="CF342C" w:themeColor="text2"/>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BE40B" w14:textId="77777777" w:rsidR="00A96B5F" w:rsidRPr="00A96B5F" w:rsidRDefault="00A96B5F" w:rsidP="00A96B5F">
    <w:pPr>
      <w:pStyle w:val="Footer"/>
    </w:pPr>
    <w:r w:rsidRPr="00A96B5F">
      <w:rPr>
        <w:noProof/>
      </w:rPr>
      <mc:AlternateContent>
        <mc:Choice Requires="wps">
          <w:drawing>
            <wp:anchor distT="0" distB="0" distL="114300" distR="114300" simplePos="0" relativeHeight="251658242" behindDoc="0" locked="0" layoutInCell="1" allowOverlap="1" wp14:anchorId="110ADC37" wp14:editId="68AEEBB1">
              <wp:simplePos x="0" y="0"/>
              <wp:positionH relativeFrom="rightMargin">
                <wp:posOffset>-219710</wp:posOffset>
              </wp:positionH>
              <wp:positionV relativeFrom="paragraph">
                <wp:posOffset>0</wp:posOffset>
              </wp:positionV>
              <wp:extent cx="223200" cy="162000"/>
              <wp:effectExtent l="0" t="0" r="5715" b="9525"/>
              <wp:wrapNone/>
              <wp:docPr id="51" name="Text Box 51"/>
              <wp:cNvGraphicFramePr/>
              <a:graphic xmlns:a="http://schemas.openxmlformats.org/drawingml/2006/main">
                <a:graphicData uri="http://schemas.microsoft.com/office/word/2010/wordprocessingShape">
                  <wps:wsp>
                    <wps:cNvSpPr txBox="1"/>
                    <wps:spPr bwMode="auto">
                      <a:xfrm>
                        <a:off x="0" y="0"/>
                        <a:ext cx="223200" cy="162000"/>
                      </a:xfrm>
                      <a:prstGeom prst="rect">
                        <a:avLst/>
                      </a:prstGeom>
                      <a:solidFill>
                        <a:srgbClr val="FFFFFF"/>
                      </a:solidFill>
                      <a:ln w="9525">
                        <a:noFill/>
                        <a:miter lim="800000"/>
                        <a:headEnd/>
                        <a:tailEnd/>
                      </a:ln>
                    </wps:spPr>
                    <wps:txbx>
                      <w:txbxContent>
                        <w:p w14:paraId="74AD7D68" w14:textId="77777777" w:rsidR="00A96B5F" w:rsidRPr="00F068A7" w:rsidRDefault="00A96B5F" w:rsidP="00A96B5F">
                          <w:pPr>
                            <w:spacing w:after="0"/>
                            <w:jc w:val="right"/>
                            <w:rPr>
                              <w:color w:val="CF342C" w:themeColor="text2"/>
                            </w:rPr>
                          </w:pPr>
                          <w:r w:rsidRPr="00F068A7">
                            <w:rPr>
                              <w:color w:val="CF342C" w:themeColor="text2"/>
                            </w:rPr>
                            <w:fldChar w:fldCharType="begin"/>
                          </w:r>
                          <w:r w:rsidRPr="00F068A7">
                            <w:rPr>
                              <w:color w:val="CF342C" w:themeColor="text2"/>
                            </w:rPr>
                            <w:instrText xml:space="preserve"> PAGE   \* MERGEFORMAT </w:instrText>
                          </w:r>
                          <w:r w:rsidRPr="00F068A7">
                            <w:rPr>
                              <w:color w:val="CF342C" w:themeColor="text2"/>
                            </w:rPr>
                            <w:fldChar w:fldCharType="separate"/>
                          </w:r>
                          <w:r w:rsidRPr="00F068A7">
                            <w:rPr>
                              <w:noProof/>
                              <w:color w:val="CF342C" w:themeColor="text2"/>
                            </w:rPr>
                            <w:t>ii</w:t>
                          </w:r>
                          <w:r w:rsidRPr="00F068A7">
                            <w:rPr>
                              <w:noProof/>
                              <w:color w:val="CF342C" w:themeColor="text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ADC37" id="_x0000_t202" coordsize="21600,21600" o:spt="202" path="m,l,21600r21600,l21600,xe">
              <v:stroke joinstyle="miter"/>
              <v:path gradientshapeok="t" o:connecttype="rect"/>
            </v:shapetype>
            <v:shape id="Text Box 51" o:spid="_x0000_s1027" type="#_x0000_t202" style="position:absolute;margin-left:-17.3pt;margin-top:0;width:17.55pt;height:12.75pt;z-index:251682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" stroked="f">
              <v:textbox inset="0,0,0,0">
                <w:txbxContent>
                  <w:p w14:paraId="74AD7D68" w14:textId="77777777" w:rsidR="00A96B5F" w:rsidRPr="00F068A7" w:rsidRDefault="00A96B5F" w:rsidP="00A96B5F">
                    <w:pPr>
                      <w:spacing w:after="0"/>
                      <w:jc w:val="right"/>
                      <w:rPr>
                        <w:color w:val="CF342C" w:themeColor="text2"/>
                      </w:rPr>
                    </w:pPr>
                    <w:r w:rsidRPr="00F068A7">
                      <w:rPr>
                        <w:color w:val="CF342C" w:themeColor="text2"/>
                      </w:rPr>
                      <w:fldChar w:fldCharType="begin"/>
                    </w:r>
                    <w:r w:rsidRPr="00F068A7">
                      <w:rPr>
                        <w:color w:val="CF342C" w:themeColor="text2"/>
                      </w:rPr>
                      <w:instrText xml:space="preserve"> PAGE   \* MERGEFORMAT </w:instrText>
                    </w:r>
                    <w:r w:rsidRPr="00F068A7">
                      <w:rPr>
                        <w:color w:val="CF342C" w:themeColor="text2"/>
                      </w:rPr>
                      <w:fldChar w:fldCharType="separate"/>
                    </w:r>
                    <w:r w:rsidRPr="00F068A7">
                      <w:rPr>
                        <w:noProof/>
                        <w:color w:val="CF342C" w:themeColor="text2"/>
                      </w:rPr>
                      <w:t>ii</w:t>
                    </w:r>
                    <w:r w:rsidRPr="00F068A7">
                      <w:rPr>
                        <w:noProof/>
                        <w:color w:val="CF342C" w:themeColor="text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93F26" w14:textId="77777777" w:rsidR="00F72256" w:rsidRDefault="00F72256" w:rsidP="004201C7">
      <w:pPr>
        <w:spacing w:after="0" w:line="240" w:lineRule="auto"/>
      </w:pPr>
      <w:r>
        <w:separator/>
      </w:r>
    </w:p>
    <w:p w14:paraId="0A48880C" w14:textId="77777777" w:rsidR="00F72256" w:rsidRDefault="00F72256"/>
  </w:footnote>
  <w:footnote w:type="continuationSeparator" w:id="0">
    <w:p w14:paraId="2FC2361A" w14:textId="77777777" w:rsidR="00F72256" w:rsidRDefault="00F72256" w:rsidP="004201C7">
      <w:pPr>
        <w:spacing w:after="0" w:line="240" w:lineRule="auto"/>
      </w:pPr>
      <w:r>
        <w:continuationSeparator/>
      </w:r>
    </w:p>
    <w:p w14:paraId="48A25557" w14:textId="77777777" w:rsidR="00F72256" w:rsidRDefault="00F72256"/>
    <w:p w14:paraId="16B0D8E7" w14:textId="77777777" w:rsidR="00F72256" w:rsidRDefault="00F72256"/>
    <w:p w14:paraId="197DD7C8" w14:textId="77777777" w:rsidR="00F72256" w:rsidRDefault="00F72256"/>
  </w:footnote>
  <w:footnote w:type="continuationNotice" w:id="1">
    <w:p w14:paraId="2771A92F" w14:textId="77777777" w:rsidR="00F72256" w:rsidRDefault="00F722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56D8F" w14:textId="77777777" w:rsidR="00A96B5F" w:rsidRPr="00E76295" w:rsidRDefault="00A96B5F" w:rsidP="00A96B5F">
    <w:pPr>
      <w:tabs>
        <w:tab w:val="left" w:pos="3740"/>
      </w:tabs>
    </w:pPr>
    <w:r>
      <w:rPr>
        <w:noProof/>
      </w:rPr>
      <w:drawing>
        <wp:anchor distT="0" distB="0" distL="114300" distR="114300" simplePos="0" relativeHeight="251658241" behindDoc="1" locked="0" layoutInCell="1" allowOverlap="1" wp14:anchorId="54B46BFD" wp14:editId="289FAF0A">
          <wp:simplePos x="0" y="0"/>
          <wp:positionH relativeFrom="margin">
            <wp:align>left</wp:align>
          </wp:positionH>
          <wp:positionV relativeFrom="page">
            <wp:posOffset>215900</wp:posOffset>
          </wp:positionV>
          <wp:extent cx="201600" cy="338400"/>
          <wp:effectExtent l="0" t="0" r="8255" b="5080"/>
          <wp:wrapNone/>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chnopolisIcon-Black.png"/>
                  <pic:cNvPicPr/>
                </pic:nvPicPr>
                <pic:blipFill>
                  <a:blip r:embed="rId1"/>
                  <a:stretch>
                    <a:fillRect/>
                  </a:stretch>
                </pic:blipFill>
                <pic:spPr>
                  <a:xfrm>
                    <a:off x="0" y="0"/>
                    <a:ext cx="201600" cy="338400"/>
                  </a:xfrm>
                  <a:prstGeom prst="rect">
                    <a:avLst/>
                  </a:prstGeom>
                </pic:spPr>
              </pic:pic>
            </a:graphicData>
          </a:graphic>
          <wp14:sizeRelH relativeFrom="margin">
            <wp14:pctWidth>0</wp14:pctWidth>
          </wp14:sizeRelH>
          <wp14:sizeRelV relativeFrom="margin">
            <wp14:pctHeight>0</wp14:pctHeight>
          </wp14:sizeRelV>
        </wp:anchor>
      </w:drawing>
    </w:r>
  </w:p>
  <w:p w14:paraId="672906C6" w14:textId="77777777" w:rsidR="00A96B5F" w:rsidRPr="00A96B5F" w:rsidRDefault="00A96B5F" w:rsidP="00A96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E663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885310"/>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12D6E08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0348589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71F89F64"/>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49A5A38"/>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D778A7C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2953D74"/>
    <w:multiLevelType w:val="hybridMultilevel"/>
    <w:tmpl w:val="885A8236"/>
    <w:lvl w:ilvl="0" w:tplc="17ECFCCE">
      <w:start w:val="1"/>
      <w:numFmt w:val="bullet"/>
      <w:pStyle w:val="Tablebullet2"/>
      <w:lvlText w:val=""/>
      <w:lvlJc w:val="left"/>
      <w:pPr>
        <w:ind w:left="833" w:hanging="360"/>
      </w:pPr>
      <w:rPr>
        <w:rFonts w:ascii="Symbol" w:hAnsi="Symbol" w:hint="default"/>
        <w:color w:val="C73C3A" w:themeColor="accent1"/>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18C56680"/>
    <w:multiLevelType w:val="multilevel"/>
    <w:tmpl w:val="34286AFA"/>
    <w:styleLink w:val="NumbListAppendix"/>
    <w:lvl w:ilvl="0">
      <w:start w:val="1"/>
      <w:numFmt w:val="upperLetter"/>
      <w:pStyle w:val="AppendixHeading1"/>
      <w:lvlText w:val="Appendix %1"/>
      <w:lvlJc w:val="left"/>
      <w:pPr>
        <w:tabs>
          <w:tab w:val="num" w:pos="1985"/>
        </w:tabs>
        <w:ind w:left="1985" w:hanging="19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907"/>
        </w:tabs>
        <w:ind w:left="907" w:hanging="907"/>
      </w:pPr>
      <w:rPr>
        <w:rFonts w:hint="default"/>
        <w:b w:val="0"/>
        <w:bCs w:val="0"/>
        <w:i w:val="0"/>
        <w:iCs w:val="0"/>
        <w:caps w:val="0"/>
        <w:smallCaps w:val="0"/>
        <w:strike w:val="0"/>
        <w:dstrike w:val="0"/>
        <w:vanish w:val="0"/>
        <w:color w:val="CF342C"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w:lvlJc w:val="left"/>
      <w:pPr>
        <w:tabs>
          <w:tab w:val="num" w:pos="907"/>
        </w:tabs>
        <w:ind w:left="907" w:hanging="907"/>
      </w:pPr>
      <w:rPr>
        <w:rFonts w:hint="default"/>
        <w:b w:val="0"/>
        <w:bCs w:val="0"/>
        <w:i/>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endixHeading4"/>
      <w:lvlText w:val="%1.%2.%3.%4"/>
      <w:lvlJc w:val="left"/>
      <w:pPr>
        <w:tabs>
          <w:tab w:val="num" w:pos="907"/>
        </w:tabs>
        <w:ind w:left="907" w:hanging="907"/>
      </w:pPr>
      <w:rPr>
        <w:rFonts w:hint="default"/>
        <w:color w:val="9D9D9D" w:themeColor="background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92E2973"/>
    <w:multiLevelType w:val="multilevel"/>
    <w:tmpl w:val="34286AFA"/>
    <w:numStyleLink w:val="NumbListAppendix"/>
  </w:abstractNum>
  <w:abstractNum w:abstractNumId="10" w15:restartNumberingAfterBreak="0">
    <w:nsid w:val="2C74210E"/>
    <w:multiLevelType w:val="multilevel"/>
    <w:tmpl w:val="C2E42FD4"/>
    <w:numStyleLink w:val="NumListBullet"/>
  </w:abstractNum>
  <w:abstractNum w:abstractNumId="11" w15:restartNumberingAfterBreak="0">
    <w:nsid w:val="31C34E36"/>
    <w:multiLevelType w:val="multilevel"/>
    <w:tmpl w:val="DAF46B3A"/>
    <w:numStyleLink w:val="NumbListMain"/>
  </w:abstractNum>
  <w:abstractNum w:abstractNumId="12" w15:restartNumberingAfterBreak="0">
    <w:nsid w:val="35E606D2"/>
    <w:multiLevelType w:val="multilevel"/>
    <w:tmpl w:val="8160D7DA"/>
    <w:lvl w:ilvl="0">
      <w:start w:val="1"/>
      <w:numFmt w:val="upperLetter"/>
      <w:lvlText w:val="Appendix %1"/>
      <w:lvlJc w:val="left"/>
      <w:pPr>
        <w:tabs>
          <w:tab w:val="num" w:pos="1588"/>
        </w:tabs>
        <w:ind w:left="1588" w:hanging="158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80"/>
        </w:tabs>
        <w:ind w:left="567" w:hanging="567"/>
      </w:pPr>
      <w:rPr>
        <w:rFonts w:hint="default"/>
        <w:b w:val="0"/>
        <w:bCs w:val="0"/>
        <w:i w:val="0"/>
        <w:iCs w:val="0"/>
        <w:caps w:val="0"/>
        <w:smallCaps w:val="0"/>
        <w:strike w:val="0"/>
        <w:dstrike w:val="0"/>
        <w:vanish w:val="0"/>
        <w:color w:val="CF342C"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680"/>
        </w:tabs>
        <w:ind w:left="567" w:hanging="567"/>
      </w:pPr>
      <w:rPr>
        <w:rFonts w:hint="default"/>
        <w:b w:val="0"/>
        <w:bCs w:val="0"/>
        <w:i/>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680"/>
        </w:tabs>
        <w:ind w:left="0" w:firstLine="0"/>
      </w:pPr>
      <w:rPr>
        <w:rFonts w:hint="default"/>
        <w:color w:val="9D9D9D" w:themeColor="background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6174DB2"/>
    <w:multiLevelType w:val="multilevel"/>
    <w:tmpl w:val="34286AFA"/>
    <w:numStyleLink w:val="NumbListAppendix"/>
  </w:abstractNum>
  <w:abstractNum w:abstractNumId="14" w15:restartNumberingAfterBreak="0">
    <w:nsid w:val="42A20764"/>
    <w:multiLevelType w:val="multilevel"/>
    <w:tmpl w:val="E87804A8"/>
    <w:styleLink w:val="NumLstTableBullet"/>
    <w:lvl w:ilvl="0">
      <w:start w:val="1"/>
      <w:numFmt w:val="bullet"/>
      <w:pStyle w:val="Tablebullet1"/>
      <w:lvlText w:val=""/>
      <w:lvlJc w:val="left"/>
      <w:pPr>
        <w:tabs>
          <w:tab w:val="num" w:pos="227"/>
        </w:tabs>
        <w:ind w:left="227" w:hanging="227"/>
      </w:pPr>
      <w:rPr>
        <w:rFonts w:ascii="Symbol" w:hAnsi="Symbol" w:cs="Times New Roman" w:hint="default"/>
        <w:color w:val="C73C3A" w:themeColor="accent1"/>
      </w:rPr>
    </w:lvl>
    <w:lvl w:ilvl="1">
      <w:start w:val="1"/>
      <w:numFmt w:val="bullet"/>
      <w:lvlText w:val="­"/>
      <w:lvlJc w:val="left"/>
      <w:pPr>
        <w:tabs>
          <w:tab w:val="num" w:pos="340"/>
        </w:tabs>
        <w:ind w:left="340" w:hanging="227"/>
      </w:pPr>
      <w:rPr>
        <w:rFonts w:ascii="Courier New" w:hAnsi="Courier New" w:cs="Courier New" w:hint="default"/>
        <w:color w:val="C73C3A" w:themeColor="accent1"/>
      </w:rPr>
    </w:lvl>
    <w:lvl w:ilvl="2">
      <w:start w:val="1"/>
      <w:numFmt w:val="bullet"/>
      <w:pStyle w:val="Tablebullet3"/>
      <w:lvlText w:val="◦"/>
      <w:lvlJc w:val="left"/>
      <w:pPr>
        <w:tabs>
          <w:tab w:val="num" w:pos="454"/>
        </w:tabs>
        <w:ind w:left="454" w:hanging="227"/>
      </w:pPr>
      <w:rPr>
        <w:rFonts w:cs="Times New Roman" w:hint="default"/>
        <w:color w:val="C73C3A" w:themeColor="accent1"/>
      </w:rPr>
    </w:lvl>
    <w:lvl w:ilvl="3">
      <w:start w:val="1"/>
      <w:numFmt w:val="none"/>
      <w:lvlText w:val=""/>
      <w:lvlJc w:val="left"/>
      <w:pPr>
        <w:tabs>
          <w:tab w:val="num" w:pos="454"/>
        </w:tabs>
        <w:ind w:left="454" w:firstLine="0"/>
      </w:pPr>
      <w:rPr>
        <w:rFonts w:hint="default"/>
      </w:rPr>
    </w:lvl>
    <w:lvl w:ilvl="4">
      <w:start w:val="1"/>
      <w:numFmt w:val="none"/>
      <w:lvlText w:val=""/>
      <w:lvlJc w:val="left"/>
      <w:pPr>
        <w:tabs>
          <w:tab w:val="num" w:pos="454"/>
        </w:tabs>
        <w:ind w:left="454" w:firstLine="0"/>
      </w:pPr>
      <w:rPr>
        <w:rFonts w:hint="default"/>
      </w:rPr>
    </w:lvl>
    <w:lvl w:ilvl="5">
      <w:start w:val="1"/>
      <w:numFmt w:val="none"/>
      <w:lvlText w:val=""/>
      <w:lvlJc w:val="left"/>
      <w:pPr>
        <w:tabs>
          <w:tab w:val="num" w:pos="454"/>
        </w:tabs>
        <w:ind w:left="454" w:firstLine="0"/>
      </w:pPr>
      <w:rPr>
        <w:rFonts w:hint="default"/>
      </w:rPr>
    </w:lvl>
    <w:lvl w:ilvl="6">
      <w:start w:val="1"/>
      <w:numFmt w:val="none"/>
      <w:lvlText w:val=""/>
      <w:lvlJc w:val="left"/>
      <w:pPr>
        <w:tabs>
          <w:tab w:val="num" w:pos="454"/>
        </w:tabs>
        <w:ind w:left="454" w:firstLine="0"/>
      </w:pPr>
      <w:rPr>
        <w:rFonts w:hint="default"/>
      </w:rPr>
    </w:lvl>
    <w:lvl w:ilvl="7">
      <w:start w:val="1"/>
      <w:numFmt w:val="none"/>
      <w:lvlText w:val=""/>
      <w:lvlJc w:val="left"/>
      <w:pPr>
        <w:tabs>
          <w:tab w:val="num" w:pos="454"/>
        </w:tabs>
        <w:ind w:left="454" w:firstLine="0"/>
      </w:pPr>
      <w:rPr>
        <w:rFonts w:hint="default"/>
      </w:rPr>
    </w:lvl>
    <w:lvl w:ilvl="8">
      <w:start w:val="1"/>
      <w:numFmt w:val="none"/>
      <w:lvlText w:val=""/>
      <w:lvlJc w:val="left"/>
      <w:pPr>
        <w:ind w:left="454" w:firstLine="0"/>
      </w:pPr>
      <w:rPr>
        <w:rFonts w:hint="default"/>
      </w:rPr>
    </w:lvl>
  </w:abstractNum>
  <w:abstractNum w:abstractNumId="15" w15:restartNumberingAfterBreak="0">
    <w:nsid w:val="44744A82"/>
    <w:multiLevelType w:val="multilevel"/>
    <w:tmpl w:val="D0CE0C3A"/>
    <w:numStyleLink w:val="NumbListNumb"/>
  </w:abstractNum>
  <w:abstractNum w:abstractNumId="16" w15:restartNumberingAfterBreak="0">
    <w:nsid w:val="4ECA4EE1"/>
    <w:multiLevelType w:val="multilevel"/>
    <w:tmpl w:val="C2E42FD4"/>
    <w:styleLink w:val="NumListBullet"/>
    <w:lvl w:ilvl="0">
      <w:start w:val="1"/>
      <w:numFmt w:val="bullet"/>
      <w:pStyle w:val="Bullet1"/>
      <w:lvlText w:val=""/>
      <w:lvlJc w:val="left"/>
      <w:pPr>
        <w:ind w:left="340" w:hanging="340"/>
      </w:pPr>
      <w:rPr>
        <w:rFonts w:ascii="Symbol" w:hAnsi="Symbol" w:cs="Times New Roman" w:hint="default"/>
        <w:color w:val="C73C3A" w:themeColor="accent1"/>
        <w:spacing w:val="30"/>
      </w:rPr>
    </w:lvl>
    <w:lvl w:ilvl="1">
      <w:start w:val="1"/>
      <w:numFmt w:val="bullet"/>
      <w:pStyle w:val="Bullet2"/>
      <w:lvlText w:val="­"/>
      <w:lvlJc w:val="left"/>
      <w:pPr>
        <w:ind w:left="680" w:hanging="340"/>
      </w:pPr>
      <w:rPr>
        <w:rFonts w:ascii="Courier New" w:hAnsi="Courier New" w:cs="Courier New" w:hint="default"/>
        <w:color w:val="C73C3A" w:themeColor="accent1"/>
      </w:rPr>
    </w:lvl>
    <w:lvl w:ilvl="2">
      <w:start w:val="1"/>
      <w:numFmt w:val="bullet"/>
      <w:pStyle w:val="Bullet3"/>
      <w:lvlText w:val="◦"/>
      <w:lvlJc w:val="left"/>
      <w:pPr>
        <w:ind w:left="1021" w:hanging="341"/>
      </w:pPr>
      <w:rPr>
        <w:rFonts w:cs="Times New Roman" w:hint="default"/>
        <w:b w:val="0"/>
        <w:bCs w:val="0"/>
        <w:i w:val="0"/>
        <w:iCs w:val="0"/>
        <w:caps w:val="0"/>
        <w:smallCaps w:val="0"/>
        <w:strike w:val="0"/>
        <w:dstrike w:val="0"/>
        <w:vanish w:val="0"/>
        <w:color w:val="C73C3A"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1021"/>
        </w:tabs>
        <w:ind w:left="1021" w:firstLine="0"/>
      </w:pPr>
      <w:rPr>
        <w:rFonts w:hint="default"/>
      </w:rPr>
    </w:lvl>
    <w:lvl w:ilvl="4">
      <w:start w:val="1"/>
      <w:numFmt w:val="none"/>
      <w:lvlText w:val=""/>
      <w:lvlJc w:val="left"/>
      <w:pPr>
        <w:tabs>
          <w:tab w:val="num" w:pos="1021"/>
        </w:tabs>
        <w:ind w:left="1021" w:firstLine="0"/>
      </w:pPr>
      <w:rPr>
        <w:rFonts w:hint="default"/>
      </w:rPr>
    </w:lvl>
    <w:lvl w:ilvl="5">
      <w:start w:val="1"/>
      <w:numFmt w:val="none"/>
      <w:lvlText w:val=""/>
      <w:lvlJc w:val="left"/>
      <w:pPr>
        <w:tabs>
          <w:tab w:val="num" w:pos="1021"/>
        </w:tabs>
        <w:ind w:left="1021" w:firstLine="0"/>
      </w:pPr>
      <w:rPr>
        <w:rFonts w:hint="default"/>
      </w:rPr>
    </w:lvl>
    <w:lvl w:ilvl="6">
      <w:start w:val="1"/>
      <w:numFmt w:val="none"/>
      <w:lvlText w:val=""/>
      <w:lvlJc w:val="left"/>
      <w:pPr>
        <w:tabs>
          <w:tab w:val="num" w:pos="1021"/>
        </w:tabs>
        <w:ind w:left="1021" w:firstLine="0"/>
      </w:pPr>
      <w:rPr>
        <w:rFonts w:hint="default"/>
      </w:rPr>
    </w:lvl>
    <w:lvl w:ilvl="7">
      <w:start w:val="1"/>
      <w:numFmt w:val="none"/>
      <w:lvlText w:val=""/>
      <w:lvlJc w:val="left"/>
      <w:pPr>
        <w:tabs>
          <w:tab w:val="num" w:pos="1021"/>
        </w:tabs>
        <w:ind w:left="1021" w:firstLine="0"/>
      </w:pPr>
      <w:rPr>
        <w:rFonts w:hint="default"/>
      </w:rPr>
    </w:lvl>
    <w:lvl w:ilvl="8">
      <w:start w:val="1"/>
      <w:numFmt w:val="none"/>
      <w:lvlText w:val=""/>
      <w:lvlJc w:val="left"/>
      <w:pPr>
        <w:tabs>
          <w:tab w:val="num" w:pos="1021"/>
        </w:tabs>
        <w:ind w:left="1021" w:firstLine="0"/>
      </w:pPr>
      <w:rPr>
        <w:rFonts w:hint="default"/>
      </w:rPr>
    </w:lvl>
  </w:abstractNum>
  <w:abstractNum w:abstractNumId="17" w15:restartNumberingAfterBreak="0">
    <w:nsid w:val="4F1F0E7A"/>
    <w:multiLevelType w:val="multilevel"/>
    <w:tmpl w:val="D0CE0C3A"/>
    <w:styleLink w:val="NumbListNumb"/>
    <w:lvl w:ilvl="0">
      <w:start w:val="1"/>
      <w:numFmt w:val="decimal"/>
      <w:pStyle w:val="ListNumber"/>
      <w:lvlText w:val="%1."/>
      <w:lvlJc w:val="left"/>
      <w:pPr>
        <w:ind w:left="340" w:hanging="34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pStyle w:val="ListNumber2"/>
      <w:lvlText w:val="%2)"/>
      <w:lvlJc w:val="left"/>
      <w:pPr>
        <w:ind w:left="680" w:hanging="34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ListNumber3"/>
      <w:lvlText w:val="%3."/>
      <w:lvlJc w:val="left"/>
      <w:pPr>
        <w:ind w:left="1021" w:hanging="34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8477077"/>
    <w:multiLevelType w:val="multilevel"/>
    <w:tmpl w:val="DAF46B3A"/>
    <w:styleLink w:val="NumbListMain"/>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2D72088"/>
    <w:multiLevelType w:val="multilevel"/>
    <w:tmpl w:val="34286AFA"/>
    <w:numStyleLink w:val="NumbListAppendix"/>
  </w:abstractNum>
  <w:abstractNum w:abstractNumId="20" w15:restartNumberingAfterBreak="0">
    <w:nsid w:val="695939A2"/>
    <w:multiLevelType w:val="multilevel"/>
    <w:tmpl w:val="7C12626C"/>
    <w:styleLink w:val="NumLstTableNum"/>
    <w:lvl w:ilvl="0">
      <w:start w:val="1"/>
      <w:numFmt w:val="decimal"/>
      <w:pStyle w:val="Tablenumber1"/>
      <w:lvlText w:val="%1."/>
      <w:lvlJc w:val="left"/>
      <w:pPr>
        <w:ind w:left="227" w:hanging="227"/>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lowerRoman"/>
      <w:pStyle w:val="Tablenumber2"/>
      <w:lvlText w:val="%2)"/>
      <w:lvlJc w:val="left"/>
      <w:pPr>
        <w:ind w:left="397" w:hanging="227"/>
      </w:pPr>
      <w:rPr>
        <w:rFonts w:hint="default"/>
      </w:rPr>
    </w:lvl>
    <w:lvl w:ilvl="2">
      <w:start w:val="1"/>
      <w:numFmt w:val="lowerLetter"/>
      <w:pStyle w:val="Tablenumber3"/>
      <w:lvlText w:val="%3."/>
      <w:lvlJc w:val="left"/>
      <w:pPr>
        <w:ind w:left="510" w:hanging="226"/>
      </w:pPr>
      <w:rPr>
        <w:rFonts w:hint="default"/>
      </w:rPr>
    </w:lvl>
    <w:lvl w:ilvl="3">
      <w:start w:val="1"/>
      <w:numFmt w:val="none"/>
      <w:lvlText w:val=""/>
      <w:lvlJc w:val="left"/>
      <w:pPr>
        <w:tabs>
          <w:tab w:val="num" w:pos="510"/>
        </w:tabs>
        <w:ind w:left="510" w:firstLine="0"/>
      </w:pPr>
      <w:rPr>
        <w:rFonts w:hint="default"/>
      </w:rPr>
    </w:lvl>
    <w:lvl w:ilvl="4">
      <w:start w:val="1"/>
      <w:numFmt w:val="none"/>
      <w:lvlText w:val=""/>
      <w:lvlJc w:val="left"/>
      <w:pPr>
        <w:tabs>
          <w:tab w:val="num" w:pos="510"/>
        </w:tabs>
        <w:ind w:left="510" w:firstLine="0"/>
      </w:pPr>
      <w:rPr>
        <w:rFonts w:hint="default"/>
      </w:rPr>
    </w:lvl>
    <w:lvl w:ilvl="5">
      <w:start w:val="1"/>
      <w:numFmt w:val="none"/>
      <w:lvlText w:val=""/>
      <w:lvlJc w:val="left"/>
      <w:pPr>
        <w:tabs>
          <w:tab w:val="num" w:pos="510"/>
        </w:tabs>
        <w:ind w:left="510" w:firstLine="0"/>
      </w:pPr>
      <w:rPr>
        <w:rFonts w:hint="default"/>
      </w:rPr>
    </w:lvl>
    <w:lvl w:ilvl="6">
      <w:start w:val="1"/>
      <w:numFmt w:val="none"/>
      <w:lvlText w:val=""/>
      <w:lvlJc w:val="left"/>
      <w:pPr>
        <w:tabs>
          <w:tab w:val="num" w:pos="510"/>
        </w:tabs>
        <w:ind w:left="510" w:firstLine="0"/>
      </w:pPr>
      <w:rPr>
        <w:rFonts w:hint="default"/>
      </w:rPr>
    </w:lvl>
    <w:lvl w:ilvl="7">
      <w:start w:val="1"/>
      <w:numFmt w:val="none"/>
      <w:lvlText w:val=""/>
      <w:lvlJc w:val="left"/>
      <w:pPr>
        <w:tabs>
          <w:tab w:val="num" w:pos="510"/>
        </w:tabs>
        <w:ind w:left="510" w:firstLine="0"/>
      </w:pPr>
      <w:rPr>
        <w:rFonts w:hint="default"/>
      </w:rPr>
    </w:lvl>
    <w:lvl w:ilvl="8">
      <w:start w:val="1"/>
      <w:numFmt w:val="none"/>
      <w:lvlText w:val=""/>
      <w:lvlJc w:val="left"/>
      <w:pPr>
        <w:ind w:left="510" w:firstLine="0"/>
      </w:pPr>
      <w:rPr>
        <w:rFonts w:hint="default"/>
      </w:rPr>
    </w:lvl>
  </w:abstractNum>
  <w:abstractNum w:abstractNumId="21" w15:restartNumberingAfterBreak="0">
    <w:nsid w:val="6E4A61A4"/>
    <w:multiLevelType w:val="hybridMultilevel"/>
    <w:tmpl w:val="0A2A26BC"/>
    <w:lvl w:ilvl="0" w:tplc="B9B83A2E">
      <w:start w:val="1"/>
      <w:numFmt w:val="bullet"/>
      <w:lvlText w:val=""/>
      <w:lvlJc w:val="left"/>
      <w:pPr>
        <w:ind w:left="720" w:hanging="360"/>
      </w:pPr>
      <w:rPr>
        <w:rFonts w:ascii="Symbol" w:hAnsi="Symbol" w:hint="default"/>
        <w:color w:val="C73C3A" w:themeColor="accent1"/>
        <w:spacing w:val="30"/>
      </w:rPr>
    </w:lvl>
    <w:lvl w:ilvl="1" w:tplc="F3F80760">
      <w:start w:val="1"/>
      <w:numFmt w:val="bullet"/>
      <w:lvlText w:val="­"/>
      <w:lvlJc w:val="left"/>
      <w:pPr>
        <w:ind w:left="1440" w:hanging="360"/>
      </w:pPr>
      <w:rPr>
        <w:rFonts w:ascii="Courier New" w:hAnsi="Courier New" w:hint="default"/>
        <w:color w:val="C73C3A" w:themeColor="accent1"/>
      </w:rPr>
    </w:lvl>
    <w:lvl w:ilvl="2" w:tplc="5358B8EE">
      <w:start w:val="1"/>
      <w:numFmt w:val="bullet"/>
      <w:lvlText w:val="◦"/>
      <w:lvlJc w:val="left"/>
      <w:pPr>
        <w:ind w:left="2160" w:hanging="360"/>
      </w:pPr>
      <w:rPr>
        <w:rFonts w:ascii="Georgia" w:hAnsi="Georgia" w:hint="default"/>
        <w:color w:val="C73C3A"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17185"/>
    <w:multiLevelType w:val="multilevel"/>
    <w:tmpl w:val="34286AFA"/>
    <w:numStyleLink w:val="NumbListAppendix"/>
  </w:abstractNum>
  <w:abstractNum w:abstractNumId="23" w15:restartNumberingAfterBreak="0">
    <w:nsid w:val="7F13484A"/>
    <w:multiLevelType w:val="multilevel"/>
    <w:tmpl w:val="34286AFA"/>
    <w:numStyleLink w:val="NumbListAppendix"/>
  </w:abstractNum>
  <w:num w:numId="1" w16cid:durableId="5734658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8483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9712694">
    <w:abstractNumId w:val="15"/>
  </w:num>
  <w:num w:numId="4" w16cid:durableId="844367300">
    <w:abstractNumId w:val="13"/>
    <w:lvlOverride w:ilvl="0">
      <w:lvl w:ilvl="0">
        <w:start w:val="1"/>
        <w:numFmt w:val="upperLetter"/>
        <w:lvlText w:val="Appendix %1"/>
        <w:lvlJc w:val="left"/>
        <w:pPr>
          <w:tabs>
            <w:tab w:val="num" w:pos="1588"/>
          </w:tabs>
          <w:ind w:left="1588" w:hanging="158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 w16cid:durableId="1569919378">
    <w:abstractNumId w:val="10"/>
  </w:num>
  <w:num w:numId="6" w16cid:durableId="112946189">
    <w:abstractNumId w:val="14"/>
  </w:num>
  <w:num w:numId="7" w16cid:durableId="31656061">
    <w:abstractNumId w:val="20"/>
  </w:num>
  <w:num w:numId="8" w16cid:durableId="1788816253">
    <w:abstractNumId w:val="11"/>
  </w:num>
  <w:num w:numId="9" w16cid:durableId="838354702">
    <w:abstractNumId w:val="6"/>
  </w:num>
  <w:num w:numId="10" w16cid:durableId="802622804">
    <w:abstractNumId w:val="5"/>
  </w:num>
  <w:num w:numId="11" w16cid:durableId="1890217987">
    <w:abstractNumId w:val="4"/>
  </w:num>
  <w:num w:numId="12" w16cid:durableId="593393697">
    <w:abstractNumId w:val="21"/>
  </w:num>
  <w:num w:numId="13" w16cid:durableId="1831670563">
    <w:abstractNumId w:val="8"/>
  </w:num>
  <w:num w:numId="14" w16cid:durableId="60254389">
    <w:abstractNumId w:val="18"/>
  </w:num>
  <w:num w:numId="15" w16cid:durableId="449933943">
    <w:abstractNumId w:val="17"/>
  </w:num>
  <w:num w:numId="16" w16cid:durableId="266158429">
    <w:abstractNumId w:val="16"/>
  </w:num>
  <w:num w:numId="17" w16cid:durableId="790561979">
    <w:abstractNumId w:val="14"/>
  </w:num>
  <w:num w:numId="18" w16cid:durableId="447088373">
    <w:abstractNumId w:val="20"/>
  </w:num>
  <w:num w:numId="19" w16cid:durableId="1258171925">
    <w:abstractNumId w:val="14"/>
  </w:num>
  <w:num w:numId="20" w16cid:durableId="2060277142">
    <w:abstractNumId w:val="20"/>
  </w:num>
  <w:num w:numId="21" w16cid:durableId="90009865">
    <w:abstractNumId w:val="3"/>
  </w:num>
  <w:num w:numId="22" w16cid:durableId="715160757">
    <w:abstractNumId w:val="2"/>
  </w:num>
  <w:num w:numId="23" w16cid:durableId="114301838">
    <w:abstractNumId w:val="1"/>
  </w:num>
  <w:num w:numId="24" w16cid:durableId="664239301">
    <w:abstractNumId w:val="0"/>
  </w:num>
  <w:num w:numId="25" w16cid:durableId="1581671622">
    <w:abstractNumId w:val="7"/>
  </w:num>
  <w:num w:numId="26" w16cid:durableId="2095005481">
    <w:abstractNumId w:val="12"/>
  </w:num>
  <w:num w:numId="27" w16cid:durableId="1086465474">
    <w:abstractNumId w:val="22"/>
  </w:num>
  <w:num w:numId="28" w16cid:durableId="298264567">
    <w:abstractNumId w:val="9"/>
  </w:num>
  <w:num w:numId="29" w16cid:durableId="1891914384">
    <w:abstractNumId w:val="23"/>
  </w:num>
  <w:num w:numId="30" w16cid:durableId="98258726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fr-FR" w:vendorID="64" w:dllVersion="0" w:nlCheck="1" w:checkStyle="0"/>
  <w:attachedTemplate r:id="rId1"/>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MjExNLc0trQwMLRQ0lEKTi0uzszPAykwrwUAMZf/sywAAAA="/>
    <w:docVar w:name="FooterDocNo" w:val="TG report EN template v19 B.dotx"/>
  </w:docVars>
  <w:rsids>
    <w:rsidRoot w:val="00815A4B"/>
    <w:rsid w:val="00002997"/>
    <w:rsid w:val="00006238"/>
    <w:rsid w:val="00007A8D"/>
    <w:rsid w:val="0001075F"/>
    <w:rsid w:val="000144E7"/>
    <w:rsid w:val="00016CE8"/>
    <w:rsid w:val="00017C4F"/>
    <w:rsid w:val="00021293"/>
    <w:rsid w:val="00022A0B"/>
    <w:rsid w:val="0002445F"/>
    <w:rsid w:val="000248BE"/>
    <w:rsid w:val="0002491F"/>
    <w:rsid w:val="00024E57"/>
    <w:rsid w:val="000301D4"/>
    <w:rsid w:val="00030E19"/>
    <w:rsid w:val="00033A20"/>
    <w:rsid w:val="00034652"/>
    <w:rsid w:val="00034740"/>
    <w:rsid w:val="00034B93"/>
    <w:rsid w:val="00034E0A"/>
    <w:rsid w:val="00035180"/>
    <w:rsid w:val="00035C77"/>
    <w:rsid w:val="00035D53"/>
    <w:rsid w:val="00037AA2"/>
    <w:rsid w:val="00037DA4"/>
    <w:rsid w:val="00042D29"/>
    <w:rsid w:val="00044643"/>
    <w:rsid w:val="000467AF"/>
    <w:rsid w:val="000517E5"/>
    <w:rsid w:val="000522C5"/>
    <w:rsid w:val="000554BB"/>
    <w:rsid w:val="00055CE7"/>
    <w:rsid w:val="00060111"/>
    <w:rsid w:val="000623D8"/>
    <w:rsid w:val="00063E61"/>
    <w:rsid w:val="00064316"/>
    <w:rsid w:val="0007402F"/>
    <w:rsid w:val="00076089"/>
    <w:rsid w:val="00076A57"/>
    <w:rsid w:val="0008255B"/>
    <w:rsid w:val="00083342"/>
    <w:rsid w:val="00083D32"/>
    <w:rsid w:val="000855B3"/>
    <w:rsid w:val="000863FB"/>
    <w:rsid w:val="000870EE"/>
    <w:rsid w:val="00092802"/>
    <w:rsid w:val="0009541B"/>
    <w:rsid w:val="000965CA"/>
    <w:rsid w:val="00096E36"/>
    <w:rsid w:val="000A405B"/>
    <w:rsid w:val="000A51E3"/>
    <w:rsid w:val="000A544E"/>
    <w:rsid w:val="000A604D"/>
    <w:rsid w:val="000B0226"/>
    <w:rsid w:val="000B0967"/>
    <w:rsid w:val="000B52C3"/>
    <w:rsid w:val="000B69A4"/>
    <w:rsid w:val="000B6CEB"/>
    <w:rsid w:val="000B73CF"/>
    <w:rsid w:val="000C001F"/>
    <w:rsid w:val="000C4293"/>
    <w:rsid w:val="000C4A56"/>
    <w:rsid w:val="000E0683"/>
    <w:rsid w:val="000E2939"/>
    <w:rsid w:val="000E5835"/>
    <w:rsid w:val="000E6364"/>
    <w:rsid w:val="000E6C56"/>
    <w:rsid w:val="000F057A"/>
    <w:rsid w:val="000F2737"/>
    <w:rsid w:val="000F3C44"/>
    <w:rsid w:val="000F54A9"/>
    <w:rsid w:val="000F6B6D"/>
    <w:rsid w:val="00103EC2"/>
    <w:rsid w:val="0010485D"/>
    <w:rsid w:val="001059D4"/>
    <w:rsid w:val="00105CE4"/>
    <w:rsid w:val="00106C0C"/>
    <w:rsid w:val="00106DCD"/>
    <w:rsid w:val="00112E59"/>
    <w:rsid w:val="0012249B"/>
    <w:rsid w:val="00127233"/>
    <w:rsid w:val="001318CB"/>
    <w:rsid w:val="00131E71"/>
    <w:rsid w:val="00133709"/>
    <w:rsid w:val="0013449A"/>
    <w:rsid w:val="0013510E"/>
    <w:rsid w:val="00135E37"/>
    <w:rsid w:val="0013762C"/>
    <w:rsid w:val="00137A6A"/>
    <w:rsid w:val="001410BC"/>
    <w:rsid w:val="00142A15"/>
    <w:rsid w:val="001449D9"/>
    <w:rsid w:val="0014514A"/>
    <w:rsid w:val="00146761"/>
    <w:rsid w:val="00146BE6"/>
    <w:rsid w:val="00153F8A"/>
    <w:rsid w:val="00154BA1"/>
    <w:rsid w:val="00155206"/>
    <w:rsid w:val="00156F61"/>
    <w:rsid w:val="00157781"/>
    <w:rsid w:val="0016102F"/>
    <w:rsid w:val="00163702"/>
    <w:rsid w:val="00165B31"/>
    <w:rsid w:val="00167B6E"/>
    <w:rsid w:val="00172D80"/>
    <w:rsid w:val="001778CC"/>
    <w:rsid w:val="001825CF"/>
    <w:rsid w:val="0018261B"/>
    <w:rsid w:val="00182DA7"/>
    <w:rsid w:val="00182F57"/>
    <w:rsid w:val="00184B30"/>
    <w:rsid w:val="001866E2"/>
    <w:rsid w:val="001869E1"/>
    <w:rsid w:val="00190BE5"/>
    <w:rsid w:val="001950CC"/>
    <w:rsid w:val="001A0CCC"/>
    <w:rsid w:val="001A0FE0"/>
    <w:rsid w:val="001A1A38"/>
    <w:rsid w:val="001A3288"/>
    <w:rsid w:val="001A4C8B"/>
    <w:rsid w:val="001B08C7"/>
    <w:rsid w:val="001B3087"/>
    <w:rsid w:val="001B5074"/>
    <w:rsid w:val="001B6195"/>
    <w:rsid w:val="001B6E8C"/>
    <w:rsid w:val="001C2338"/>
    <w:rsid w:val="001C2D60"/>
    <w:rsid w:val="001C605F"/>
    <w:rsid w:val="001C6947"/>
    <w:rsid w:val="001D05E7"/>
    <w:rsid w:val="001D0A20"/>
    <w:rsid w:val="001D1759"/>
    <w:rsid w:val="001D702B"/>
    <w:rsid w:val="001E0D42"/>
    <w:rsid w:val="001E2DC7"/>
    <w:rsid w:val="001E360E"/>
    <w:rsid w:val="001E3C67"/>
    <w:rsid w:val="001E3F1F"/>
    <w:rsid w:val="001E5CE4"/>
    <w:rsid w:val="001F2DCA"/>
    <w:rsid w:val="001F4E67"/>
    <w:rsid w:val="001F6323"/>
    <w:rsid w:val="00200AF5"/>
    <w:rsid w:val="00201DE6"/>
    <w:rsid w:val="00204962"/>
    <w:rsid w:val="00211575"/>
    <w:rsid w:val="0021194E"/>
    <w:rsid w:val="00212905"/>
    <w:rsid w:val="0021413F"/>
    <w:rsid w:val="00220E24"/>
    <w:rsid w:val="0022181D"/>
    <w:rsid w:val="002255A2"/>
    <w:rsid w:val="002306A6"/>
    <w:rsid w:val="002313EE"/>
    <w:rsid w:val="0023570A"/>
    <w:rsid w:val="00237E2D"/>
    <w:rsid w:val="002412BF"/>
    <w:rsid w:val="00241791"/>
    <w:rsid w:val="002417A0"/>
    <w:rsid w:val="00242C90"/>
    <w:rsid w:val="00243D88"/>
    <w:rsid w:val="00247072"/>
    <w:rsid w:val="002474FF"/>
    <w:rsid w:val="00250EEA"/>
    <w:rsid w:val="00251C4F"/>
    <w:rsid w:val="00252F86"/>
    <w:rsid w:val="002561B3"/>
    <w:rsid w:val="00261E37"/>
    <w:rsid w:val="00263C6D"/>
    <w:rsid w:val="0026489C"/>
    <w:rsid w:val="00264CC1"/>
    <w:rsid w:val="0026572C"/>
    <w:rsid w:val="002700A3"/>
    <w:rsid w:val="0027747D"/>
    <w:rsid w:val="00277569"/>
    <w:rsid w:val="0028134F"/>
    <w:rsid w:val="00281A3E"/>
    <w:rsid w:val="00284AAE"/>
    <w:rsid w:val="00284C77"/>
    <w:rsid w:val="00285190"/>
    <w:rsid w:val="002852A1"/>
    <w:rsid w:val="002935C9"/>
    <w:rsid w:val="00293C66"/>
    <w:rsid w:val="0029518C"/>
    <w:rsid w:val="002975E8"/>
    <w:rsid w:val="002A3073"/>
    <w:rsid w:val="002A417D"/>
    <w:rsid w:val="002A556C"/>
    <w:rsid w:val="002A6A0E"/>
    <w:rsid w:val="002A793B"/>
    <w:rsid w:val="002B53EB"/>
    <w:rsid w:val="002B5595"/>
    <w:rsid w:val="002B55A1"/>
    <w:rsid w:val="002C15AC"/>
    <w:rsid w:val="002C3DF8"/>
    <w:rsid w:val="002C51E9"/>
    <w:rsid w:val="002C7204"/>
    <w:rsid w:val="002C7C6C"/>
    <w:rsid w:val="002C7FD9"/>
    <w:rsid w:val="002D0412"/>
    <w:rsid w:val="002D25BF"/>
    <w:rsid w:val="002D6995"/>
    <w:rsid w:val="002D6F73"/>
    <w:rsid w:val="002E3A60"/>
    <w:rsid w:val="002E57D3"/>
    <w:rsid w:val="002E7287"/>
    <w:rsid w:val="002F0950"/>
    <w:rsid w:val="002F29BC"/>
    <w:rsid w:val="002F39EC"/>
    <w:rsid w:val="002F5767"/>
    <w:rsid w:val="002F6D85"/>
    <w:rsid w:val="002F79D7"/>
    <w:rsid w:val="00302ED8"/>
    <w:rsid w:val="0030396C"/>
    <w:rsid w:val="00304D30"/>
    <w:rsid w:val="00307855"/>
    <w:rsid w:val="0031238F"/>
    <w:rsid w:val="0031277E"/>
    <w:rsid w:val="00314373"/>
    <w:rsid w:val="003150DC"/>
    <w:rsid w:val="003154C1"/>
    <w:rsid w:val="003170A9"/>
    <w:rsid w:val="003246BD"/>
    <w:rsid w:val="00325069"/>
    <w:rsid w:val="00326DFA"/>
    <w:rsid w:val="00331B45"/>
    <w:rsid w:val="00334023"/>
    <w:rsid w:val="00335062"/>
    <w:rsid w:val="00335A97"/>
    <w:rsid w:val="00341548"/>
    <w:rsid w:val="00345760"/>
    <w:rsid w:val="00351B01"/>
    <w:rsid w:val="00355629"/>
    <w:rsid w:val="0035766B"/>
    <w:rsid w:val="00360BD1"/>
    <w:rsid w:val="00361B05"/>
    <w:rsid w:val="00362590"/>
    <w:rsid w:val="00363B2B"/>
    <w:rsid w:val="00365235"/>
    <w:rsid w:val="00365BCE"/>
    <w:rsid w:val="00373E0C"/>
    <w:rsid w:val="003742E6"/>
    <w:rsid w:val="00375FE2"/>
    <w:rsid w:val="00377D5C"/>
    <w:rsid w:val="00381876"/>
    <w:rsid w:val="003825B4"/>
    <w:rsid w:val="00382857"/>
    <w:rsid w:val="00384216"/>
    <w:rsid w:val="00386622"/>
    <w:rsid w:val="00387676"/>
    <w:rsid w:val="00387D40"/>
    <w:rsid w:val="003903D1"/>
    <w:rsid w:val="00394D3A"/>
    <w:rsid w:val="00394FAD"/>
    <w:rsid w:val="00395627"/>
    <w:rsid w:val="0039628B"/>
    <w:rsid w:val="00397FA3"/>
    <w:rsid w:val="003A1920"/>
    <w:rsid w:val="003A1A6C"/>
    <w:rsid w:val="003A3A5B"/>
    <w:rsid w:val="003A47E1"/>
    <w:rsid w:val="003A4972"/>
    <w:rsid w:val="003A6887"/>
    <w:rsid w:val="003A6FCF"/>
    <w:rsid w:val="003A74AF"/>
    <w:rsid w:val="003B370B"/>
    <w:rsid w:val="003B67E3"/>
    <w:rsid w:val="003B75F3"/>
    <w:rsid w:val="003C0C05"/>
    <w:rsid w:val="003C1239"/>
    <w:rsid w:val="003C1FA5"/>
    <w:rsid w:val="003C4C52"/>
    <w:rsid w:val="003C57E6"/>
    <w:rsid w:val="003D27F6"/>
    <w:rsid w:val="003E0DA4"/>
    <w:rsid w:val="003E185F"/>
    <w:rsid w:val="003F3A71"/>
    <w:rsid w:val="003F56C0"/>
    <w:rsid w:val="0040327D"/>
    <w:rsid w:val="004048D1"/>
    <w:rsid w:val="00405A77"/>
    <w:rsid w:val="00407F28"/>
    <w:rsid w:val="004103DF"/>
    <w:rsid w:val="00412322"/>
    <w:rsid w:val="004138EC"/>
    <w:rsid w:val="004201C7"/>
    <w:rsid w:val="00420E1A"/>
    <w:rsid w:val="00420F83"/>
    <w:rsid w:val="00421679"/>
    <w:rsid w:val="00422A7A"/>
    <w:rsid w:val="00424CD8"/>
    <w:rsid w:val="004259D7"/>
    <w:rsid w:val="00425E53"/>
    <w:rsid w:val="00426B7C"/>
    <w:rsid w:val="00427E99"/>
    <w:rsid w:val="00436CED"/>
    <w:rsid w:val="004373A7"/>
    <w:rsid w:val="00440E58"/>
    <w:rsid w:val="0044208B"/>
    <w:rsid w:val="00442406"/>
    <w:rsid w:val="004425D8"/>
    <w:rsid w:val="00446E35"/>
    <w:rsid w:val="0044702C"/>
    <w:rsid w:val="00451F7E"/>
    <w:rsid w:val="00451FE5"/>
    <w:rsid w:val="00454451"/>
    <w:rsid w:val="004552FA"/>
    <w:rsid w:val="00455435"/>
    <w:rsid w:val="00455A03"/>
    <w:rsid w:val="0045618F"/>
    <w:rsid w:val="004608EA"/>
    <w:rsid w:val="00463358"/>
    <w:rsid w:val="004638B7"/>
    <w:rsid w:val="00464930"/>
    <w:rsid w:val="00465A92"/>
    <w:rsid w:val="00466929"/>
    <w:rsid w:val="0047121A"/>
    <w:rsid w:val="00471230"/>
    <w:rsid w:val="0047427B"/>
    <w:rsid w:val="004767CB"/>
    <w:rsid w:val="00477B56"/>
    <w:rsid w:val="0048145D"/>
    <w:rsid w:val="00483CF7"/>
    <w:rsid w:val="0048774F"/>
    <w:rsid w:val="004915D8"/>
    <w:rsid w:val="004924D7"/>
    <w:rsid w:val="0049303D"/>
    <w:rsid w:val="004944FD"/>
    <w:rsid w:val="004950B6"/>
    <w:rsid w:val="00495DBE"/>
    <w:rsid w:val="00495DF1"/>
    <w:rsid w:val="004A0150"/>
    <w:rsid w:val="004A2EEA"/>
    <w:rsid w:val="004A39F8"/>
    <w:rsid w:val="004A42EF"/>
    <w:rsid w:val="004A574B"/>
    <w:rsid w:val="004A7630"/>
    <w:rsid w:val="004B0148"/>
    <w:rsid w:val="004B2E6E"/>
    <w:rsid w:val="004B466F"/>
    <w:rsid w:val="004B4747"/>
    <w:rsid w:val="004C1793"/>
    <w:rsid w:val="004C314D"/>
    <w:rsid w:val="004C53D9"/>
    <w:rsid w:val="004C7177"/>
    <w:rsid w:val="004D6250"/>
    <w:rsid w:val="004D6F4D"/>
    <w:rsid w:val="004D741A"/>
    <w:rsid w:val="004D7922"/>
    <w:rsid w:val="004D7EEA"/>
    <w:rsid w:val="004F01A2"/>
    <w:rsid w:val="004F1114"/>
    <w:rsid w:val="004F129C"/>
    <w:rsid w:val="004F382B"/>
    <w:rsid w:val="004F4342"/>
    <w:rsid w:val="004F4995"/>
    <w:rsid w:val="004F576D"/>
    <w:rsid w:val="00501708"/>
    <w:rsid w:val="00501BFE"/>
    <w:rsid w:val="0050709F"/>
    <w:rsid w:val="00511E31"/>
    <w:rsid w:val="0051214E"/>
    <w:rsid w:val="00513300"/>
    <w:rsid w:val="00513A40"/>
    <w:rsid w:val="00514616"/>
    <w:rsid w:val="005163BC"/>
    <w:rsid w:val="00516BF5"/>
    <w:rsid w:val="00516D79"/>
    <w:rsid w:val="00520D92"/>
    <w:rsid w:val="00522B0F"/>
    <w:rsid w:val="00523DA3"/>
    <w:rsid w:val="00530EDA"/>
    <w:rsid w:val="005321D5"/>
    <w:rsid w:val="00532FB5"/>
    <w:rsid w:val="00535001"/>
    <w:rsid w:val="00535393"/>
    <w:rsid w:val="00536A88"/>
    <w:rsid w:val="00536E22"/>
    <w:rsid w:val="0054139C"/>
    <w:rsid w:val="00541D71"/>
    <w:rsid w:val="005445BC"/>
    <w:rsid w:val="00553317"/>
    <w:rsid w:val="0055631D"/>
    <w:rsid w:val="005579D2"/>
    <w:rsid w:val="00560C6E"/>
    <w:rsid w:val="00564873"/>
    <w:rsid w:val="0056638B"/>
    <w:rsid w:val="00566781"/>
    <w:rsid w:val="00567554"/>
    <w:rsid w:val="005676BA"/>
    <w:rsid w:val="00572B58"/>
    <w:rsid w:val="0057718F"/>
    <w:rsid w:val="0058055A"/>
    <w:rsid w:val="00591D3E"/>
    <w:rsid w:val="0059458C"/>
    <w:rsid w:val="00594E3C"/>
    <w:rsid w:val="00595825"/>
    <w:rsid w:val="00596034"/>
    <w:rsid w:val="0059638B"/>
    <w:rsid w:val="005A25D3"/>
    <w:rsid w:val="005A6526"/>
    <w:rsid w:val="005A6650"/>
    <w:rsid w:val="005A7161"/>
    <w:rsid w:val="005A7171"/>
    <w:rsid w:val="005B04C5"/>
    <w:rsid w:val="005B6B09"/>
    <w:rsid w:val="005B71C4"/>
    <w:rsid w:val="005B746F"/>
    <w:rsid w:val="005C045B"/>
    <w:rsid w:val="005C0791"/>
    <w:rsid w:val="005C14D7"/>
    <w:rsid w:val="005C2A9C"/>
    <w:rsid w:val="005C301B"/>
    <w:rsid w:val="005C3969"/>
    <w:rsid w:val="005C494B"/>
    <w:rsid w:val="005C54FF"/>
    <w:rsid w:val="005C6637"/>
    <w:rsid w:val="005D04F1"/>
    <w:rsid w:val="005D6EEF"/>
    <w:rsid w:val="005E46FC"/>
    <w:rsid w:val="005E5204"/>
    <w:rsid w:val="005E55E5"/>
    <w:rsid w:val="005E7220"/>
    <w:rsid w:val="005F1248"/>
    <w:rsid w:val="005F1356"/>
    <w:rsid w:val="005F42E5"/>
    <w:rsid w:val="005F7251"/>
    <w:rsid w:val="006003F9"/>
    <w:rsid w:val="0060139E"/>
    <w:rsid w:val="006024DF"/>
    <w:rsid w:val="006030B6"/>
    <w:rsid w:val="00605AE5"/>
    <w:rsid w:val="006060CC"/>
    <w:rsid w:val="0060656C"/>
    <w:rsid w:val="00607534"/>
    <w:rsid w:val="0061040B"/>
    <w:rsid w:val="00610846"/>
    <w:rsid w:val="006125E2"/>
    <w:rsid w:val="00612A8B"/>
    <w:rsid w:val="00612C77"/>
    <w:rsid w:val="00613693"/>
    <w:rsid w:val="00614C07"/>
    <w:rsid w:val="006230F9"/>
    <w:rsid w:val="00625C91"/>
    <w:rsid w:val="00626164"/>
    <w:rsid w:val="0062695A"/>
    <w:rsid w:val="00630DD7"/>
    <w:rsid w:val="0063338A"/>
    <w:rsid w:val="00634577"/>
    <w:rsid w:val="00635DC7"/>
    <w:rsid w:val="00644EDF"/>
    <w:rsid w:val="00644FE5"/>
    <w:rsid w:val="00645016"/>
    <w:rsid w:val="00647907"/>
    <w:rsid w:val="00650ADD"/>
    <w:rsid w:val="006513B1"/>
    <w:rsid w:val="00651FAB"/>
    <w:rsid w:val="00654B3F"/>
    <w:rsid w:val="00662EDE"/>
    <w:rsid w:val="00666153"/>
    <w:rsid w:val="00667FC8"/>
    <w:rsid w:val="00674871"/>
    <w:rsid w:val="006754FE"/>
    <w:rsid w:val="006763F4"/>
    <w:rsid w:val="00677CC0"/>
    <w:rsid w:val="00687D1F"/>
    <w:rsid w:val="006911CF"/>
    <w:rsid w:val="006A2D1D"/>
    <w:rsid w:val="006A3869"/>
    <w:rsid w:val="006A4028"/>
    <w:rsid w:val="006A4619"/>
    <w:rsid w:val="006A46FF"/>
    <w:rsid w:val="006A4DA7"/>
    <w:rsid w:val="006A6C90"/>
    <w:rsid w:val="006A7EB2"/>
    <w:rsid w:val="006B0922"/>
    <w:rsid w:val="006B1C2F"/>
    <w:rsid w:val="006B4CAB"/>
    <w:rsid w:val="006B6662"/>
    <w:rsid w:val="006C3068"/>
    <w:rsid w:val="006C74FD"/>
    <w:rsid w:val="006D027A"/>
    <w:rsid w:val="006D7027"/>
    <w:rsid w:val="006D73D1"/>
    <w:rsid w:val="006E2048"/>
    <w:rsid w:val="006E3CE7"/>
    <w:rsid w:val="006E7570"/>
    <w:rsid w:val="006E7A88"/>
    <w:rsid w:val="00702BAC"/>
    <w:rsid w:val="007065F7"/>
    <w:rsid w:val="00706774"/>
    <w:rsid w:val="007071C0"/>
    <w:rsid w:val="007103C5"/>
    <w:rsid w:val="00712C4A"/>
    <w:rsid w:val="00717D3E"/>
    <w:rsid w:val="007215A4"/>
    <w:rsid w:val="00723857"/>
    <w:rsid w:val="00723C79"/>
    <w:rsid w:val="00726019"/>
    <w:rsid w:val="0073032C"/>
    <w:rsid w:val="00735AA6"/>
    <w:rsid w:val="007371F7"/>
    <w:rsid w:val="00740CD2"/>
    <w:rsid w:val="00741B28"/>
    <w:rsid w:val="00745AA3"/>
    <w:rsid w:val="00745B99"/>
    <w:rsid w:val="00746230"/>
    <w:rsid w:val="00746376"/>
    <w:rsid w:val="0074752C"/>
    <w:rsid w:val="00747862"/>
    <w:rsid w:val="00751EBA"/>
    <w:rsid w:val="00752746"/>
    <w:rsid w:val="0076156B"/>
    <w:rsid w:val="0076238A"/>
    <w:rsid w:val="00762FF2"/>
    <w:rsid w:val="00764B8C"/>
    <w:rsid w:val="00767226"/>
    <w:rsid w:val="0077099D"/>
    <w:rsid w:val="00770DBD"/>
    <w:rsid w:val="0077614F"/>
    <w:rsid w:val="00776631"/>
    <w:rsid w:val="00780DD4"/>
    <w:rsid w:val="00781B7F"/>
    <w:rsid w:val="007826F3"/>
    <w:rsid w:val="00783196"/>
    <w:rsid w:val="00783D84"/>
    <w:rsid w:val="007878AF"/>
    <w:rsid w:val="00791939"/>
    <w:rsid w:val="00793A56"/>
    <w:rsid w:val="00796987"/>
    <w:rsid w:val="0079792B"/>
    <w:rsid w:val="007A25B7"/>
    <w:rsid w:val="007A3761"/>
    <w:rsid w:val="007A5ACC"/>
    <w:rsid w:val="007A5C38"/>
    <w:rsid w:val="007A60A3"/>
    <w:rsid w:val="007B0622"/>
    <w:rsid w:val="007B0B18"/>
    <w:rsid w:val="007B2F47"/>
    <w:rsid w:val="007B6364"/>
    <w:rsid w:val="007B7C3D"/>
    <w:rsid w:val="007C2548"/>
    <w:rsid w:val="007C2820"/>
    <w:rsid w:val="007C2A47"/>
    <w:rsid w:val="007C3E25"/>
    <w:rsid w:val="007C4929"/>
    <w:rsid w:val="007C5DF9"/>
    <w:rsid w:val="007D1BD0"/>
    <w:rsid w:val="007D5BD6"/>
    <w:rsid w:val="007D6393"/>
    <w:rsid w:val="007D727F"/>
    <w:rsid w:val="007E6B41"/>
    <w:rsid w:val="007E7814"/>
    <w:rsid w:val="007F06C8"/>
    <w:rsid w:val="007F46D5"/>
    <w:rsid w:val="007F4E51"/>
    <w:rsid w:val="00801F50"/>
    <w:rsid w:val="00802234"/>
    <w:rsid w:val="00803FCE"/>
    <w:rsid w:val="0080537C"/>
    <w:rsid w:val="00807263"/>
    <w:rsid w:val="0081030B"/>
    <w:rsid w:val="008124E1"/>
    <w:rsid w:val="00812CE8"/>
    <w:rsid w:val="00813549"/>
    <w:rsid w:val="00814B42"/>
    <w:rsid w:val="00815231"/>
    <w:rsid w:val="00815A4B"/>
    <w:rsid w:val="00816C9A"/>
    <w:rsid w:val="00817669"/>
    <w:rsid w:val="0082065C"/>
    <w:rsid w:val="00820BFE"/>
    <w:rsid w:val="00821B98"/>
    <w:rsid w:val="00822808"/>
    <w:rsid w:val="00824773"/>
    <w:rsid w:val="00824C4A"/>
    <w:rsid w:val="008251C3"/>
    <w:rsid w:val="00825CF8"/>
    <w:rsid w:val="00833E5F"/>
    <w:rsid w:val="00836EE3"/>
    <w:rsid w:val="008414DF"/>
    <w:rsid w:val="0084480A"/>
    <w:rsid w:val="00844E88"/>
    <w:rsid w:val="0084778D"/>
    <w:rsid w:val="00852221"/>
    <w:rsid w:val="008528E6"/>
    <w:rsid w:val="00853487"/>
    <w:rsid w:val="008544BD"/>
    <w:rsid w:val="00854FAE"/>
    <w:rsid w:val="00856349"/>
    <w:rsid w:val="008564ED"/>
    <w:rsid w:val="00856F01"/>
    <w:rsid w:val="0086040D"/>
    <w:rsid w:val="0086288A"/>
    <w:rsid w:val="00862CF5"/>
    <w:rsid w:val="00865C76"/>
    <w:rsid w:val="00870DC2"/>
    <w:rsid w:val="0087663D"/>
    <w:rsid w:val="00881376"/>
    <w:rsid w:val="00881568"/>
    <w:rsid w:val="00882A6B"/>
    <w:rsid w:val="0088527E"/>
    <w:rsid w:val="0088796A"/>
    <w:rsid w:val="008900C8"/>
    <w:rsid w:val="00890BB4"/>
    <w:rsid w:val="00891A03"/>
    <w:rsid w:val="0089222C"/>
    <w:rsid w:val="00893E7E"/>
    <w:rsid w:val="00895183"/>
    <w:rsid w:val="00895EAB"/>
    <w:rsid w:val="008A04DE"/>
    <w:rsid w:val="008A0F1D"/>
    <w:rsid w:val="008A2375"/>
    <w:rsid w:val="008A3BD3"/>
    <w:rsid w:val="008A58A6"/>
    <w:rsid w:val="008A7DC8"/>
    <w:rsid w:val="008B0360"/>
    <w:rsid w:val="008B0904"/>
    <w:rsid w:val="008B0EC2"/>
    <w:rsid w:val="008B131C"/>
    <w:rsid w:val="008B4784"/>
    <w:rsid w:val="008B6AA9"/>
    <w:rsid w:val="008B70D7"/>
    <w:rsid w:val="008B7207"/>
    <w:rsid w:val="008C184E"/>
    <w:rsid w:val="008C273D"/>
    <w:rsid w:val="008C369C"/>
    <w:rsid w:val="008C3E97"/>
    <w:rsid w:val="008C6890"/>
    <w:rsid w:val="008D243D"/>
    <w:rsid w:val="008D3201"/>
    <w:rsid w:val="008F2CC6"/>
    <w:rsid w:val="008F5046"/>
    <w:rsid w:val="0090005D"/>
    <w:rsid w:val="00902938"/>
    <w:rsid w:val="00903B58"/>
    <w:rsid w:val="009045FD"/>
    <w:rsid w:val="009072CB"/>
    <w:rsid w:val="00910523"/>
    <w:rsid w:val="00910678"/>
    <w:rsid w:val="00911B6D"/>
    <w:rsid w:val="00912FCF"/>
    <w:rsid w:val="0091384A"/>
    <w:rsid w:val="00914F0F"/>
    <w:rsid w:val="00922A58"/>
    <w:rsid w:val="009249D4"/>
    <w:rsid w:val="00925854"/>
    <w:rsid w:val="00925BB9"/>
    <w:rsid w:val="00925EAB"/>
    <w:rsid w:val="00935B66"/>
    <w:rsid w:val="00941217"/>
    <w:rsid w:val="00941821"/>
    <w:rsid w:val="0094433C"/>
    <w:rsid w:val="00945748"/>
    <w:rsid w:val="0094716D"/>
    <w:rsid w:val="009541E2"/>
    <w:rsid w:val="009543C0"/>
    <w:rsid w:val="009543EE"/>
    <w:rsid w:val="009605A8"/>
    <w:rsid w:val="009611D5"/>
    <w:rsid w:val="009623C0"/>
    <w:rsid w:val="00965188"/>
    <w:rsid w:val="00967400"/>
    <w:rsid w:val="00970B5F"/>
    <w:rsid w:val="00970C6D"/>
    <w:rsid w:val="00971DA9"/>
    <w:rsid w:val="00976E60"/>
    <w:rsid w:val="00982599"/>
    <w:rsid w:val="00982B36"/>
    <w:rsid w:val="00984F44"/>
    <w:rsid w:val="00985354"/>
    <w:rsid w:val="009925AB"/>
    <w:rsid w:val="00992F57"/>
    <w:rsid w:val="0099484E"/>
    <w:rsid w:val="009979ED"/>
    <w:rsid w:val="009A1F4C"/>
    <w:rsid w:val="009A3AA1"/>
    <w:rsid w:val="009A6B11"/>
    <w:rsid w:val="009A6CCC"/>
    <w:rsid w:val="009B0190"/>
    <w:rsid w:val="009B03D8"/>
    <w:rsid w:val="009B2067"/>
    <w:rsid w:val="009B23B8"/>
    <w:rsid w:val="009B510C"/>
    <w:rsid w:val="009C05F1"/>
    <w:rsid w:val="009C33E5"/>
    <w:rsid w:val="009C37A2"/>
    <w:rsid w:val="009D0E2E"/>
    <w:rsid w:val="009D3E8C"/>
    <w:rsid w:val="009D49D2"/>
    <w:rsid w:val="009D5294"/>
    <w:rsid w:val="009D58C7"/>
    <w:rsid w:val="009E03BC"/>
    <w:rsid w:val="009E14ED"/>
    <w:rsid w:val="009E15DD"/>
    <w:rsid w:val="009E52DF"/>
    <w:rsid w:val="009F1861"/>
    <w:rsid w:val="009F41A4"/>
    <w:rsid w:val="009F55C1"/>
    <w:rsid w:val="00A04C1F"/>
    <w:rsid w:val="00A07DDB"/>
    <w:rsid w:val="00A12155"/>
    <w:rsid w:val="00A13BFB"/>
    <w:rsid w:val="00A20834"/>
    <w:rsid w:val="00A245B0"/>
    <w:rsid w:val="00A25BA8"/>
    <w:rsid w:val="00A2638E"/>
    <w:rsid w:val="00A30182"/>
    <w:rsid w:val="00A3152D"/>
    <w:rsid w:val="00A32A29"/>
    <w:rsid w:val="00A33ED2"/>
    <w:rsid w:val="00A3524F"/>
    <w:rsid w:val="00A3569E"/>
    <w:rsid w:val="00A36D1E"/>
    <w:rsid w:val="00A36D51"/>
    <w:rsid w:val="00A379FC"/>
    <w:rsid w:val="00A41713"/>
    <w:rsid w:val="00A4242A"/>
    <w:rsid w:val="00A4255A"/>
    <w:rsid w:val="00A44D83"/>
    <w:rsid w:val="00A45046"/>
    <w:rsid w:val="00A45794"/>
    <w:rsid w:val="00A45D2F"/>
    <w:rsid w:val="00A555E4"/>
    <w:rsid w:val="00A5571C"/>
    <w:rsid w:val="00A56539"/>
    <w:rsid w:val="00A60161"/>
    <w:rsid w:val="00A604D0"/>
    <w:rsid w:val="00A61B04"/>
    <w:rsid w:val="00A621B1"/>
    <w:rsid w:val="00A62D96"/>
    <w:rsid w:val="00A6567C"/>
    <w:rsid w:val="00A70DAA"/>
    <w:rsid w:val="00A723A5"/>
    <w:rsid w:val="00A734B2"/>
    <w:rsid w:val="00A739C5"/>
    <w:rsid w:val="00A73F3B"/>
    <w:rsid w:val="00A764DC"/>
    <w:rsid w:val="00A77244"/>
    <w:rsid w:val="00A80B35"/>
    <w:rsid w:val="00A816C5"/>
    <w:rsid w:val="00A85AAB"/>
    <w:rsid w:val="00A875F5"/>
    <w:rsid w:val="00A90899"/>
    <w:rsid w:val="00A91583"/>
    <w:rsid w:val="00A94805"/>
    <w:rsid w:val="00A96B5F"/>
    <w:rsid w:val="00A97CA6"/>
    <w:rsid w:val="00AB0706"/>
    <w:rsid w:val="00AB151B"/>
    <w:rsid w:val="00AB43C6"/>
    <w:rsid w:val="00AB4828"/>
    <w:rsid w:val="00AB6F50"/>
    <w:rsid w:val="00AB7CDD"/>
    <w:rsid w:val="00AC005B"/>
    <w:rsid w:val="00AC0718"/>
    <w:rsid w:val="00AC3F5B"/>
    <w:rsid w:val="00AC75B3"/>
    <w:rsid w:val="00AD0022"/>
    <w:rsid w:val="00AD06B3"/>
    <w:rsid w:val="00AD18BC"/>
    <w:rsid w:val="00AD27CC"/>
    <w:rsid w:val="00AD2EDC"/>
    <w:rsid w:val="00AD3F95"/>
    <w:rsid w:val="00AD51B8"/>
    <w:rsid w:val="00AD771A"/>
    <w:rsid w:val="00AE329E"/>
    <w:rsid w:val="00AE478D"/>
    <w:rsid w:val="00AF301F"/>
    <w:rsid w:val="00AF5E0E"/>
    <w:rsid w:val="00AF6DBC"/>
    <w:rsid w:val="00B00A29"/>
    <w:rsid w:val="00B012C4"/>
    <w:rsid w:val="00B01B01"/>
    <w:rsid w:val="00B049B5"/>
    <w:rsid w:val="00B05795"/>
    <w:rsid w:val="00B11BFA"/>
    <w:rsid w:val="00B1322A"/>
    <w:rsid w:val="00B14125"/>
    <w:rsid w:val="00B1451B"/>
    <w:rsid w:val="00B16DDF"/>
    <w:rsid w:val="00B2210F"/>
    <w:rsid w:val="00B22771"/>
    <w:rsid w:val="00B2474A"/>
    <w:rsid w:val="00B2486A"/>
    <w:rsid w:val="00B25D1A"/>
    <w:rsid w:val="00B2647C"/>
    <w:rsid w:val="00B270CA"/>
    <w:rsid w:val="00B3083E"/>
    <w:rsid w:val="00B331A7"/>
    <w:rsid w:val="00B3329C"/>
    <w:rsid w:val="00B3514B"/>
    <w:rsid w:val="00B42345"/>
    <w:rsid w:val="00B50BC8"/>
    <w:rsid w:val="00B535AC"/>
    <w:rsid w:val="00B57BF7"/>
    <w:rsid w:val="00B60B1D"/>
    <w:rsid w:val="00B6504F"/>
    <w:rsid w:val="00B65836"/>
    <w:rsid w:val="00B6654F"/>
    <w:rsid w:val="00B74ABF"/>
    <w:rsid w:val="00B75D48"/>
    <w:rsid w:val="00B76B2B"/>
    <w:rsid w:val="00B83DC7"/>
    <w:rsid w:val="00B868C1"/>
    <w:rsid w:val="00B86C11"/>
    <w:rsid w:val="00B91796"/>
    <w:rsid w:val="00B94EC8"/>
    <w:rsid w:val="00B95C17"/>
    <w:rsid w:val="00BA1D4B"/>
    <w:rsid w:val="00BA5DCB"/>
    <w:rsid w:val="00BA606F"/>
    <w:rsid w:val="00BA696B"/>
    <w:rsid w:val="00BA7A4B"/>
    <w:rsid w:val="00BB1427"/>
    <w:rsid w:val="00BB25D0"/>
    <w:rsid w:val="00BB3CB9"/>
    <w:rsid w:val="00BC0346"/>
    <w:rsid w:val="00BC0AE1"/>
    <w:rsid w:val="00BC3324"/>
    <w:rsid w:val="00BC3D7D"/>
    <w:rsid w:val="00BC4A77"/>
    <w:rsid w:val="00BC4F4F"/>
    <w:rsid w:val="00BC7365"/>
    <w:rsid w:val="00BD04D6"/>
    <w:rsid w:val="00BD2764"/>
    <w:rsid w:val="00BD6A1D"/>
    <w:rsid w:val="00BE1561"/>
    <w:rsid w:val="00BE29A7"/>
    <w:rsid w:val="00BF064A"/>
    <w:rsid w:val="00BF17F9"/>
    <w:rsid w:val="00BF1A8B"/>
    <w:rsid w:val="00BF1F0E"/>
    <w:rsid w:val="00BF2721"/>
    <w:rsid w:val="00BF39E2"/>
    <w:rsid w:val="00BF3E8C"/>
    <w:rsid w:val="00BF643B"/>
    <w:rsid w:val="00BF64B6"/>
    <w:rsid w:val="00BF7EA7"/>
    <w:rsid w:val="00C0158E"/>
    <w:rsid w:val="00C03D1B"/>
    <w:rsid w:val="00C06287"/>
    <w:rsid w:val="00C066A1"/>
    <w:rsid w:val="00C07A30"/>
    <w:rsid w:val="00C10BD1"/>
    <w:rsid w:val="00C141FB"/>
    <w:rsid w:val="00C15542"/>
    <w:rsid w:val="00C16523"/>
    <w:rsid w:val="00C175E6"/>
    <w:rsid w:val="00C17A02"/>
    <w:rsid w:val="00C2121D"/>
    <w:rsid w:val="00C21A50"/>
    <w:rsid w:val="00C229D8"/>
    <w:rsid w:val="00C24372"/>
    <w:rsid w:val="00C2450E"/>
    <w:rsid w:val="00C24617"/>
    <w:rsid w:val="00C25682"/>
    <w:rsid w:val="00C27F43"/>
    <w:rsid w:val="00C3748C"/>
    <w:rsid w:val="00C45A06"/>
    <w:rsid w:val="00C51679"/>
    <w:rsid w:val="00C51711"/>
    <w:rsid w:val="00C53E3C"/>
    <w:rsid w:val="00C555D9"/>
    <w:rsid w:val="00C55B75"/>
    <w:rsid w:val="00C55BAC"/>
    <w:rsid w:val="00C55ED5"/>
    <w:rsid w:val="00C569FB"/>
    <w:rsid w:val="00C57636"/>
    <w:rsid w:val="00C60825"/>
    <w:rsid w:val="00C60887"/>
    <w:rsid w:val="00C620AA"/>
    <w:rsid w:val="00C64B5D"/>
    <w:rsid w:val="00C65D1B"/>
    <w:rsid w:val="00C65D8F"/>
    <w:rsid w:val="00C66267"/>
    <w:rsid w:val="00C66ADA"/>
    <w:rsid w:val="00C7265E"/>
    <w:rsid w:val="00C75AC1"/>
    <w:rsid w:val="00C76D89"/>
    <w:rsid w:val="00C771DC"/>
    <w:rsid w:val="00C776FD"/>
    <w:rsid w:val="00C80946"/>
    <w:rsid w:val="00C81175"/>
    <w:rsid w:val="00C81600"/>
    <w:rsid w:val="00C84051"/>
    <w:rsid w:val="00C92B82"/>
    <w:rsid w:val="00C937F0"/>
    <w:rsid w:val="00C95D74"/>
    <w:rsid w:val="00CA087D"/>
    <w:rsid w:val="00CA4F87"/>
    <w:rsid w:val="00CA62A8"/>
    <w:rsid w:val="00CB195B"/>
    <w:rsid w:val="00CB4D11"/>
    <w:rsid w:val="00CB571B"/>
    <w:rsid w:val="00CC206C"/>
    <w:rsid w:val="00CC264A"/>
    <w:rsid w:val="00CC2BF0"/>
    <w:rsid w:val="00CD14FC"/>
    <w:rsid w:val="00CD7371"/>
    <w:rsid w:val="00CD7B63"/>
    <w:rsid w:val="00CD7BE5"/>
    <w:rsid w:val="00CE0A67"/>
    <w:rsid w:val="00CE14B2"/>
    <w:rsid w:val="00CE1E2A"/>
    <w:rsid w:val="00CE3647"/>
    <w:rsid w:val="00CE4297"/>
    <w:rsid w:val="00CF2C17"/>
    <w:rsid w:val="00CF410D"/>
    <w:rsid w:val="00CF54E6"/>
    <w:rsid w:val="00CF5DE0"/>
    <w:rsid w:val="00CF5E72"/>
    <w:rsid w:val="00D0208B"/>
    <w:rsid w:val="00D028CB"/>
    <w:rsid w:val="00D034E6"/>
    <w:rsid w:val="00D05025"/>
    <w:rsid w:val="00D0731A"/>
    <w:rsid w:val="00D168A5"/>
    <w:rsid w:val="00D16BCA"/>
    <w:rsid w:val="00D174CF"/>
    <w:rsid w:val="00D179C2"/>
    <w:rsid w:val="00D20A30"/>
    <w:rsid w:val="00D2107B"/>
    <w:rsid w:val="00D229FE"/>
    <w:rsid w:val="00D22F46"/>
    <w:rsid w:val="00D236DD"/>
    <w:rsid w:val="00D23E80"/>
    <w:rsid w:val="00D25145"/>
    <w:rsid w:val="00D25885"/>
    <w:rsid w:val="00D279D6"/>
    <w:rsid w:val="00D3125D"/>
    <w:rsid w:val="00D36E0C"/>
    <w:rsid w:val="00D45131"/>
    <w:rsid w:val="00D46C47"/>
    <w:rsid w:val="00D47432"/>
    <w:rsid w:val="00D47841"/>
    <w:rsid w:val="00D550A0"/>
    <w:rsid w:val="00D556E3"/>
    <w:rsid w:val="00D56E92"/>
    <w:rsid w:val="00D574FF"/>
    <w:rsid w:val="00D649C6"/>
    <w:rsid w:val="00D64D77"/>
    <w:rsid w:val="00D753AA"/>
    <w:rsid w:val="00D80D8F"/>
    <w:rsid w:val="00D8172E"/>
    <w:rsid w:val="00D8391E"/>
    <w:rsid w:val="00D90EB2"/>
    <w:rsid w:val="00D95D5F"/>
    <w:rsid w:val="00D97D09"/>
    <w:rsid w:val="00DA5258"/>
    <w:rsid w:val="00DB1BFB"/>
    <w:rsid w:val="00DB1DE7"/>
    <w:rsid w:val="00DB2777"/>
    <w:rsid w:val="00DB714E"/>
    <w:rsid w:val="00DB7C97"/>
    <w:rsid w:val="00DC0F1A"/>
    <w:rsid w:val="00DC4E39"/>
    <w:rsid w:val="00DC512C"/>
    <w:rsid w:val="00DC5138"/>
    <w:rsid w:val="00DC7B5E"/>
    <w:rsid w:val="00DD1102"/>
    <w:rsid w:val="00DD4481"/>
    <w:rsid w:val="00DD4B3A"/>
    <w:rsid w:val="00DD529F"/>
    <w:rsid w:val="00DE35D9"/>
    <w:rsid w:val="00DE54F9"/>
    <w:rsid w:val="00DE70CE"/>
    <w:rsid w:val="00DF0305"/>
    <w:rsid w:val="00DF525D"/>
    <w:rsid w:val="00DF5BCF"/>
    <w:rsid w:val="00E02397"/>
    <w:rsid w:val="00E026D3"/>
    <w:rsid w:val="00E04F11"/>
    <w:rsid w:val="00E07FFA"/>
    <w:rsid w:val="00E1004D"/>
    <w:rsid w:val="00E11315"/>
    <w:rsid w:val="00E219FF"/>
    <w:rsid w:val="00E23991"/>
    <w:rsid w:val="00E23FC9"/>
    <w:rsid w:val="00E34216"/>
    <w:rsid w:val="00E351D4"/>
    <w:rsid w:val="00E378D6"/>
    <w:rsid w:val="00E37C2D"/>
    <w:rsid w:val="00E43AE2"/>
    <w:rsid w:val="00E44515"/>
    <w:rsid w:val="00E45606"/>
    <w:rsid w:val="00E46BB9"/>
    <w:rsid w:val="00E470E1"/>
    <w:rsid w:val="00E53030"/>
    <w:rsid w:val="00E53577"/>
    <w:rsid w:val="00E54B8B"/>
    <w:rsid w:val="00E55470"/>
    <w:rsid w:val="00E55522"/>
    <w:rsid w:val="00E55B11"/>
    <w:rsid w:val="00E5671C"/>
    <w:rsid w:val="00E57C55"/>
    <w:rsid w:val="00E62F72"/>
    <w:rsid w:val="00E63587"/>
    <w:rsid w:val="00E671E4"/>
    <w:rsid w:val="00E70AE7"/>
    <w:rsid w:val="00E71E51"/>
    <w:rsid w:val="00E735FC"/>
    <w:rsid w:val="00E76295"/>
    <w:rsid w:val="00E772DB"/>
    <w:rsid w:val="00E77C98"/>
    <w:rsid w:val="00E80F00"/>
    <w:rsid w:val="00E82164"/>
    <w:rsid w:val="00E827FC"/>
    <w:rsid w:val="00E8418D"/>
    <w:rsid w:val="00E86530"/>
    <w:rsid w:val="00EA61CF"/>
    <w:rsid w:val="00EA7A9E"/>
    <w:rsid w:val="00EB0D16"/>
    <w:rsid w:val="00EB1F3F"/>
    <w:rsid w:val="00EB4928"/>
    <w:rsid w:val="00EB5CCB"/>
    <w:rsid w:val="00EC0930"/>
    <w:rsid w:val="00EC2E0F"/>
    <w:rsid w:val="00EC375A"/>
    <w:rsid w:val="00EC5878"/>
    <w:rsid w:val="00EC63E9"/>
    <w:rsid w:val="00ED28CF"/>
    <w:rsid w:val="00ED4D1B"/>
    <w:rsid w:val="00ED71A5"/>
    <w:rsid w:val="00EE0FC5"/>
    <w:rsid w:val="00EE42B8"/>
    <w:rsid w:val="00EE6B2C"/>
    <w:rsid w:val="00F00C31"/>
    <w:rsid w:val="00F01EFD"/>
    <w:rsid w:val="00F02E5D"/>
    <w:rsid w:val="00F055A6"/>
    <w:rsid w:val="00F068A7"/>
    <w:rsid w:val="00F0782C"/>
    <w:rsid w:val="00F10084"/>
    <w:rsid w:val="00F12F79"/>
    <w:rsid w:val="00F150AB"/>
    <w:rsid w:val="00F20926"/>
    <w:rsid w:val="00F21DD6"/>
    <w:rsid w:val="00F2275B"/>
    <w:rsid w:val="00F25C5C"/>
    <w:rsid w:val="00F2727E"/>
    <w:rsid w:val="00F27FAD"/>
    <w:rsid w:val="00F32307"/>
    <w:rsid w:val="00F34B00"/>
    <w:rsid w:val="00F35176"/>
    <w:rsid w:val="00F35303"/>
    <w:rsid w:val="00F40535"/>
    <w:rsid w:val="00F4073D"/>
    <w:rsid w:val="00F45D86"/>
    <w:rsid w:val="00F4760D"/>
    <w:rsid w:val="00F503A9"/>
    <w:rsid w:val="00F51F69"/>
    <w:rsid w:val="00F54E82"/>
    <w:rsid w:val="00F56089"/>
    <w:rsid w:val="00F561BC"/>
    <w:rsid w:val="00F569EA"/>
    <w:rsid w:val="00F6120D"/>
    <w:rsid w:val="00F6142F"/>
    <w:rsid w:val="00F63752"/>
    <w:rsid w:val="00F7206B"/>
    <w:rsid w:val="00F72256"/>
    <w:rsid w:val="00F74C12"/>
    <w:rsid w:val="00F77EDF"/>
    <w:rsid w:val="00F807E4"/>
    <w:rsid w:val="00F833E0"/>
    <w:rsid w:val="00F84266"/>
    <w:rsid w:val="00F852D7"/>
    <w:rsid w:val="00F86307"/>
    <w:rsid w:val="00F8707C"/>
    <w:rsid w:val="00F8774D"/>
    <w:rsid w:val="00F8790B"/>
    <w:rsid w:val="00F9075C"/>
    <w:rsid w:val="00F92FAD"/>
    <w:rsid w:val="00F947AA"/>
    <w:rsid w:val="00F979DD"/>
    <w:rsid w:val="00FA14F3"/>
    <w:rsid w:val="00FA217E"/>
    <w:rsid w:val="00FA2AE3"/>
    <w:rsid w:val="00FA2E28"/>
    <w:rsid w:val="00FA47A5"/>
    <w:rsid w:val="00FA7B17"/>
    <w:rsid w:val="00FB5C92"/>
    <w:rsid w:val="00FB5F6F"/>
    <w:rsid w:val="00FB7ED9"/>
    <w:rsid w:val="00FC0E33"/>
    <w:rsid w:val="00FC20A4"/>
    <w:rsid w:val="00FC2406"/>
    <w:rsid w:val="00FC3348"/>
    <w:rsid w:val="00FC5BC1"/>
    <w:rsid w:val="00FC6983"/>
    <w:rsid w:val="00FD4C54"/>
    <w:rsid w:val="00FD5668"/>
    <w:rsid w:val="00FE162A"/>
    <w:rsid w:val="00FE2323"/>
    <w:rsid w:val="00FE6904"/>
    <w:rsid w:val="00FF079B"/>
    <w:rsid w:val="00FF0C7A"/>
    <w:rsid w:val="00FF1B57"/>
    <w:rsid w:val="00FF3230"/>
    <w:rsid w:val="00FF5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08344A"/>
  <w15:docId w15:val="{6EB2772E-3A4F-C744-9183-DB25B72A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6"/>
        <w:szCs w:val="1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9" w:qFormat="1"/>
    <w:lsdException w:name="heading 1" w:uiPriority="29" w:qFormat="1"/>
    <w:lsdException w:name="heading 2" w:semiHidden="1" w:uiPriority="2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unhideWhenUsed="1"/>
    <w:lsdException w:name="toc 5" w:semiHidden="1" w:uiPriority="59" w:unhideWhenUsed="1"/>
    <w:lsdException w:name="toc 6" w:semiHidden="1" w:uiPriority="59" w:unhideWhenUsed="1"/>
    <w:lsdException w:name="toc 7" w:semiHidden="1" w:uiPriority="59" w:unhideWhenUsed="1"/>
    <w:lsdException w:name="toc 8" w:semiHidden="1" w:uiPriority="59" w:unhideWhenUsed="1"/>
    <w:lsdException w:name="toc 9" w:semiHidden="1" w:uiPriority="5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0" w:unhideWhenUsed="1" w:qFormat="1"/>
    <w:lsdException w:name="List Number 3" w:semiHidden="1" w:uiPriority="20" w:unhideWhenUsed="1" w:qFormat="1"/>
    <w:lsdException w:name="List Number 4" w:semiHidden="1" w:uiPriority="20" w:unhideWhenUsed="1"/>
    <w:lsdException w:name="List Number 5" w:semiHidden="1" w:uiPriority="20" w:unhideWhenUsed="1"/>
    <w:lsdException w:name="Title" w:uiPriority="4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lsdException w:name="Quote" w:uiPriority="59"/>
    <w:lsdException w:name="Intense Quote"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1"/>
    <w:lsdException w:name="Subtle Reference" w:uiPriority="59"/>
    <w:lsdException w:name="Intense Reference" w:uiPriority="59"/>
    <w:lsdException w:name="Book Title" w:uiPriority="59"/>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9"/>
    <w:rsid w:val="00910523"/>
    <w:rPr>
      <w:lang w:val="en-GB"/>
    </w:rPr>
  </w:style>
  <w:style w:type="paragraph" w:styleId="Heading1">
    <w:name w:val="heading 1"/>
    <w:basedOn w:val="BodyText"/>
    <w:next w:val="BodyText"/>
    <w:link w:val="Heading1Char"/>
    <w:uiPriority w:val="29"/>
    <w:qFormat/>
    <w:rsid w:val="00536A88"/>
    <w:pPr>
      <w:keepNext/>
      <w:keepLines/>
      <w:numPr>
        <w:numId w:val="14"/>
      </w:numPr>
      <w:pBdr>
        <w:bottom w:val="single" w:sz="4" w:space="1" w:color="CF342C" w:themeColor="text2"/>
      </w:pBdr>
      <w:spacing w:before="480" w:after="240"/>
      <w:ind w:left="431" w:hanging="431"/>
      <w:outlineLvl w:val="0"/>
    </w:pPr>
    <w:rPr>
      <w:rFonts w:asciiTheme="majorHAnsi" w:eastAsiaTheme="majorEastAsia" w:hAnsiTheme="majorHAnsi" w:cstheme="majorBidi"/>
      <w:sz w:val="28"/>
      <w:szCs w:val="32"/>
    </w:rPr>
  </w:style>
  <w:style w:type="paragraph" w:styleId="Heading2">
    <w:name w:val="heading 2"/>
    <w:basedOn w:val="BodyText"/>
    <w:next w:val="BodyText"/>
    <w:link w:val="Heading2Char"/>
    <w:uiPriority w:val="29"/>
    <w:qFormat/>
    <w:rsid w:val="00536A88"/>
    <w:pPr>
      <w:keepNext/>
      <w:keepLines/>
      <w:numPr>
        <w:ilvl w:val="1"/>
        <w:numId w:val="14"/>
      </w:numPr>
      <w:spacing w:before="240" w:after="80"/>
      <w:ind w:left="567" w:hanging="567"/>
      <w:outlineLvl w:val="1"/>
    </w:pPr>
    <w:rPr>
      <w:rFonts w:asciiTheme="majorHAnsi" w:eastAsiaTheme="majorEastAsia" w:hAnsiTheme="majorHAnsi" w:cstheme="majorBidi"/>
      <w:color w:val="CF342C" w:themeColor="text2"/>
      <w:sz w:val="22"/>
      <w:szCs w:val="26"/>
    </w:rPr>
  </w:style>
  <w:style w:type="paragraph" w:styleId="Heading3">
    <w:name w:val="heading 3"/>
    <w:basedOn w:val="BodyText"/>
    <w:next w:val="BodyText"/>
    <w:link w:val="Heading3Char"/>
    <w:uiPriority w:val="29"/>
    <w:qFormat/>
    <w:rsid w:val="004A2EEA"/>
    <w:pPr>
      <w:keepNext/>
      <w:keepLines/>
      <w:numPr>
        <w:ilvl w:val="2"/>
        <w:numId w:val="14"/>
      </w:numPr>
      <w:spacing w:before="240" w:after="60"/>
      <w:ind w:left="737" w:hanging="737"/>
      <w:outlineLvl w:val="2"/>
    </w:pPr>
    <w:rPr>
      <w:rFonts w:asciiTheme="majorHAnsi" w:eastAsiaTheme="majorEastAsia" w:hAnsiTheme="majorHAnsi" w:cstheme="majorBidi"/>
      <w:i/>
      <w:szCs w:val="24"/>
    </w:rPr>
  </w:style>
  <w:style w:type="paragraph" w:styleId="Heading4">
    <w:name w:val="heading 4"/>
    <w:basedOn w:val="Normal"/>
    <w:next w:val="BodyText"/>
    <w:link w:val="Heading4Char"/>
    <w:uiPriority w:val="29"/>
    <w:qFormat/>
    <w:rsid w:val="006A3869"/>
    <w:pPr>
      <w:keepNext/>
      <w:keepLines/>
      <w:numPr>
        <w:ilvl w:val="3"/>
        <w:numId w:val="14"/>
      </w:numPr>
      <w:spacing w:before="240" w:after="60"/>
      <w:ind w:left="851" w:hanging="851"/>
      <w:jc w:val="both"/>
      <w:outlineLvl w:val="3"/>
    </w:pPr>
    <w:rPr>
      <w:rFonts w:asciiTheme="majorHAnsi" w:eastAsiaTheme="majorEastAsia" w:hAnsiTheme="majorHAnsi" w:cstheme="majorBidi"/>
      <w:iCs/>
      <w:color w:val="CF342C" w:themeColor="text2"/>
      <w:sz w:val="20"/>
    </w:rPr>
  </w:style>
  <w:style w:type="paragraph" w:styleId="Heading5">
    <w:name w:val="heading 5"/>
    <w:basedOn w:val="Normal"/>
    <w:next w:val="BodyText"/>
    <w:link w:val="Heading5Char"/>
    <w:uiPriority w:val="29"/>
    <w:qFormat/>
    <w:rsid w:val="00536A88"/>
    <w:pPr>
      <w:keepNext/>
      <w:keepLines/>
      <w:numPr>
        <w:ilvl w:val="4"/>
        <w:numId w:val="14"/>
      </w:numPr>
      <w:spacing w:before="120" w:after="40"/>
      <w:ind w:left="1021" w:hanging="1021"/>
      <w:jc w:val="both"/>
      <w:outlineLvl w:val="4"/>
    </w:pPr>
    <w:rPr>
      <w:rFonts w:asciiTheme="majorHAnsi" w:eastAsiaTheme="majorEastAsia" w:hAnsiTheme="majorHAnsi" w:cstheme="majorBidi"/>
      <w:color w:val="CF342C" w:themeColor="text2"/>
      <w:sz w:val="20"/>
    </w:rPr>
  </w:style>
  <w:style w:type="paragraph" w:styleId="Heading6">
    <w:name w:val="heading 6"/>
    <w:basedOn w:val="Normal"/>
    <w:next w:val="BodyText"/>
    <w:link w:val="Heading6Char"/>
    <w:uiPriority w:val="29"/>
    <w:qFormat/>
    <w:rsid w:val="006A3869"/>
    <w:pPr>
      <w:keepNext/>
      <w:keepLines/>
      <w:numPr>
        <w:ilvl w:val="5"/>
        <w:numId w:val="14"/>
      </w:numPr>
      <w:spacing w:before="120" w:after="0"/>
      <w:ind w:left="1134" w:hanging="1134"/>
      <w:jc w:val="both"/>
      <w:outlineLvl w:val="5"/>
    </w:pPr>
    <w:rPr>
      <w:rFonts w:asciiTheme="majorHAnsi" w:eastAsiaTheme="majorEastAsia" w:hAnsiTheme="majorHAnsi" w:cstheme="majorBidi"/>
      <w:color w:val="631D1C" w:themeColor="accent1" w:themeShade="7F"/>
      <w:sz w:val="20"/>
    </w:rPr>
  </w:style>
  <w:style w:type="paragraph" w:styleId="Heading7">
    <w:name w:val="heading 7"/>
    <w:basedOn w:val="Normal"/>
    <w:next w:val="Normal"/>
    <w:link w:val="Heading7Char"/>
    <w:uiPriority w:val="29"/>
    <w:semiHidden/>
    <w:unhideWhenUsed/>
    <w:rsid w:val="00783196"/>
    <w:pPr>
      <w:keepNext/>
      <w:keepLines/>
      <w:numPr>
        <w:ilvl w:val="6"/>
        <w:numId w:val="14"/>
      </w:numPr>
      <w:spacing w:before="40" w:after="0"/>
      <w:jc w:val="both"/>
      <w:outlineLvl w:val="6"/>
    </w:pPr>
    <w:rPr>
      <w:rFonts w:asciiTheme="majorHAnsi" w:eastAsiaTheme="majorEastAsia" w:hAnsiTheme="majorHAnsi" w:cstheme="majorBidi"/>
      <w:i/>
      <w:iCs/>
      <w:color w:val="631D1C" w:themeColor="accent1" w:themeShade="7F"/>
      <w:sz w:val="20"/>
    </w:rPr>
  </w:style>
  <w:style w:type="paragraph" w:styleId="Heading8">
    <w:name w:val="heading 8"/>
    <w:basedOn w:val="Normal"/>
    <w:next w:val="Normal"/>
    <w:link w:val="Heading8Char"/>
    <w:uiPriority w:val="29"/>
    <w:semiHidden/>
    <w:unhideWhenUsed/>
    <w:qFormat/>
    <w:rsid w:val="00783196"/>
    <w:pPr>
      <w:keepNext/>
      <w:keepLines/>
      <w:numPr>
        <w:ilvl w:val="7"/>
        <w:numId w:val="14"/>
      </w:numPr>
      <w:spacing w:before="40" w:after="0"/>
      <w:jc w:val="both"/>
      <w:outlineLvl w:val="7"/>
    </w:pPr>
    <w:rPr>
      <w:rFonts w:asciiTheme="majorHAnsi" w:eastAsiaTheme="majorEastAsia" w:hAnsiTheme="majorHAnsi" w:cstheme="majorBidi"/>
      <w:color w:val="272727" w:themeColor="text1" w:themeTint="D8"/>
      <w:sz w:val="20"/>
      <w:szCs w:val="21"/>
    </w:rPr>
  </w:style>
  <w:style w:type="paragraph" w:styleId="Heading9">
    <w:name w:val="heading 9"/>
    <w:basedOn w:val="Normal"/>
    <w:next w:val="Normal"/>
    <w:link w:val="Heading9Char"/>
    <w:uiPriority w:val="29"/>
    <w:semiHidden/>
    <w:unhideWhenUsed/>
    <w:qFormat/>
    <w:rsid w:val="00783196"/>
    <w:pPr>
      <w:keepNext/>
      <w:keepLines/>
      <w:numPr>
        <w:ilvl w:val="8"/>
        <w:numId w:val="14"/>
      </w:numPr>
      <w:spacing w:before="40" w:after="0"/>
      <w:jc w:val="both"/>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ListAppendix">
    <w:name w:val="NumbListAppendix"/>
    <w:uiPriority w:val="99"/>
    <w:rsid w:val="00B3514B"/>
    <w:pPr>
      <w:numPr>
        <w:numId w:val="13"/>
      </w:numPr>
    </w:pPr>
  </w:style>
  <w:style w:type="numbering" w:customStyle="1" w:styleId="NumLstTableBullet">
    <w:name w:val="NumLstTableBullet"/>
    <w:uiPriority w:val="99"/>
    <w:rsid w:val="00783196"/>
    <w:pPr>
      <w:numPr>
        <w:numId w:val="6"/>
      </w:numPr>
    </w:pPr>
  </w:style>
  <w:style w:type="numbering" w:customStyle="1" w:styleId="NumListBullet">
    <w:name w:val="NumListBullet"/>
    <w:uiPriority w:val="99"/>
    <w:rsid w:val="00783196"/>
    <w:pPr>
      <w:numPr>
        <w:numId w:val="16"/>
      </w:numPr>
    </w:pPr>
  </w:style>
  <w:style w:type="numbering" w:customStyle="1" w:styleId="NumbListNumb">
    <w:name w:val="NumbListNumb"/>
    <w:uiPriority w:val="99"/>
    <w:rsid w:val="00783196"/>
    <w:pPr>
      <w:numPr>
        <w:numId w:val="15"/>
      </w:numPr>
    </w:pPr>
  </w:style>
  <w:style w:type="numbering" w:customStyle="1" w:styleId="NumbListMain">
    <w:name w:val="NumbListMain"/>
    <w:uiPriority w:val="99"/>
    <w:rsid w:val="00783196"/>
    <w:pPr>
      <w:numPr>
        <w:numId w:val="14"/>
      </w:numPr>
    </w:pPr>
  </w:style>
  <w:style w:type="numbering" w:customStyle="1" w:styleId="NumLstTableNum">
    <w:name w:val="NumLstTableNum"/>
    <w:uiPriority w:val="99"/>
    <w:rsid w:val="00783196"/>
    <w:pPr>
      <w:numPr>
        <w:numId w:val="7"/>
      </w:numPr>
    </w:pPr>
  </w:style>
  <w:style w:type="paragraph" w:styleId="BalloonText">
    <w:name w:val="Balloon Text"/>
    <w:basedOn w:val="Normal"/>
    <w:link w:val="BalloonTextChar"/>
    <w:uiPriority w:val="99"/>
    <w:semiHidden/>
    <w:unhideWhenUsed/>
    <w:rsid w:val="007831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196"/>
    <w:rPr>
      <w:rFonts w:ascii="Lucida Grande" w:hAnsi="Lucida Grande"/>
      <w:sz w:val="18"/>
      <w:szCs w:val="18"/>
      <w:lang w:val="en-GB"/>
    </w:rPr>
  </w:style>
  <w:style w:type="paragraph" w:styleId="TOC1">
    <w:name w:val="toc 1"/>
    <w:basedOn w:val="Normal"/>
    <w:next w:val="Normal"/>
    <w:uiPriority w:val="39"/>
    <w:rsid w:val="0027747D"/>
    <w:pPr>
      <w:tabs>
        <w:tab w:val="right" w:leader="underscore" w:pos="9061"/>
      </w:tabs>
      <w:spacing w:before="120" w:after="120"/>
      <w:ind w:left="284" w:right="284" w:hanging="284"/>
    </w:pPr>
    <w:rPr>
      <w:color w:val="000000" w:themeColor="text1"/>
      <w:sz w:val="20"/>
    </w:rPr>
  </w:style>
  <w:style w:type="character" w:customStyle="1" w:styleId="Heading1Char">
    <w:name w:val="Heading 1 Char"/>
    <w:basedOn w:val="DefaultParagraphFont"/>
    <w:link w:val="Heading1"/>
    <w:uiPriority w:val="29"/>
    <w:rsid w:val="00536A88"/>
    <w:rPr>
      <w:rFonts w:asciiTheme="majorHAnsi" w:eastAsiaTheme="majorEastAsia" w:hAnsiTheme="majorHAnsi" w:cstheme="majorBidi"/>
      <w:sz w:val="28"/>
      <w:szCs w:val="32"/>
      <w:lang w:val="en-GB"/>
    </w:rPr>
  </w:style>
  <w:style w:type="paragraph" w:styleId="TOCHeading">
    <w:name w:val="TOC Heading"/>
    <w:basedOn w:val="Heading1"/>
    <w:next w:val="Normal"/>
    <w:uiPriority w:val="39"/>
    <w:rsid w:val="00783196"/>
    <w:pPr>
      <w:numPr>
        <w:numId w:val="0"/>
      </w:numPr>
      <w:outlineLvl w:val="9"/>
    </w:pPr>
    <w:rPr>
      <w:sz w:val="48"/>
      <w:szCs w:val="48"/>
    </w:rPr>
  </w:style>
  <w:style w:type="paragraph" w:customStyle="1" w:styleId="Tablenumber3">
    <w:name w:val="Table number 3"/>
    <w:basedOn w:val="Tablenumber2"/>
    <w:link w:val="Tablenumber3Char"/>
    <w:uiPriority w:val="41"/>
    <w:qFormat/>
    <w:rsid w:val="00783196"/>
    <w:pPr>
      <w:numPr>
        <w:ilvl w:val="2"/>
      </w:numPr>
    </w:pPr>
  </w:style>
  <w:style w:type="character" w:styleId="Hyperlink">
    <w:name w:val="Hyperlink"/>
    <w:basedOn w:val="DefaultParagraphFont"/>
    <w:uiPriority w:val="99"/>
    <w:unhideWhenUsed/>
    <w:rsid w:val="00783196"/>
    <w:rPr>
      <w:color w:val="C73C3A" w:themeColor="hyperlink"/>
      <w:u w:val="single"/>
    </w:rPr>
  </w:style>
  <w:style w:type="paragraph" w:styleId="TableofFigures">
    <w:name w:val="table of figures"/>
    <w:basedOn w:val="Normal"/>
    <w:next w:val="Normal"/>
    <w:uiPriority w:val="99"/>
    <w:rsid w:val="0027747D"/>
    <w:pPr>
      <w:tabs>
        <w:tab w:val="right" w:leader="underscore" w:pos="9072"/>
      </w:tabs>
      <w:spacing w:before="120" w:after="120"/>
      <w:ind w:left="1247" w:right="284" w:hanging="1247"/>
    </w:pPr>
    <w:rPr>
      <w:sz w:val="18"/>
    </w:rPr>
  </w:style>
  <w:style w:type="character" w:customStyle="1" w:styleId="Heading2Char">
    <w:name w:val="Heading 2 Char"/>
    <w:basedOn w:val="DefaultParagraphFont"/>
    <w:link w:val="Heading2"/>
    <w:uiPriority w:val="29"/>
    <w:rsid w:val="00536A88"/>
    <w:rPr>
      <w:rFonts w:asciiTheme="majorHAnsi" w:eastAsiaTheme="majorEastAsia" w:hAnsiTheme="majorHAnsi" w:cstheme="majorBidi"/>
      <w:color w:val="CF342C" w:themeColor="text2"/>
      <w:sz w:val="22"/>
      <w:szCs w:val="26"/>
      <w:lang w:val="en-GB"/>
    </w:rPr>
  </w:style>
  <w:style w:type="character" w:customStyle="1" w:styleId="Heading3Char">
    <w:name w:val="Heading 3 Char"/>
    <w:basedOn w:val="DefaultParagraphFont"/>
    <w:link w:val="Heading3"/>
    <w:uiPriority w:val="29"/>
    <w:rsid w:val="004A2EEA"/>
    <w:rPr>
      <w:rFonts w:asciiTheme="majorHAnsi" w:eastAsiaTheme="majorEastAsia" w:hAnsiTheme="majorHAnsi" w:cstheme="majorBidi"/>
      <w:i/>
      <w:sz w:val="20"/>
      <w:szCs w:val="24"/>
      <w:lang w:val="en-GB"/>
    </w:rPr>
  </w:style>
  <w:style w:type="character" w:customStyle="1" w:styleId="Heading4Char">
    <w:name w:val="Heading 4 Char"/>
    <w:basedOn w:val="DefaultParagraphFont"/>
    <w:link w:val="Heading4"/>
    <w:uiPriority w:val="29"/>
    <w:rsid w:val="006A3869"/>
    <w:rPr>
      <w:rFonts w:asciiTheme="majorHAnsi" w:eastAsiaTheme="majorEastAsia" w:hAnsiTheme="majorHAnsi" w:cstheme="majorBidi"/>
      <w:iCs/>
      <w:color w:val="CF342C" w:themeColor="text2"/>
      <w:sz w:val="20"/>
      <w:lang w:val="en-GB"/>
    </w:rPr>
  </w:style>
  <w:style w:type="paragraph" w:styleId="List">
    <w:name w:val="List"/>
    <w:basedOn w:val="Normal"/>
    <w:uiPriority w:val="99"/>
    <w:unhideWhenUsed/>
    <w:rsid w:val="00783196"/>
    <w:pPr>
      <w:ind w:left="283" w:hanging="283"/>
      <w:contextualSpacing/>
    </w:pPr>
  </w:style>
  <w:style w:type="paragraph" w:styleId="ListNumber">
    <w:name w:val="List Number"/>
    <w:basedOn w:val="Bullet3"/>
    <w:uiPriority w:val="20"/>
    <w:unhideWhenUsed/>
    <w:qFormat/>
    <w:rsid w:val="00783196"/>
    <w:pPr>
      <w:numPr>
        <w:ilvl w:val="0"/>
        <w:numId w:val="15"/>
      </w:numPr>
    </w:pPr>
  </w:style>
  <w:style w:type="paragraph" w:styleId="ListNumber2">
    <w:name w:val="List Number 2"/>
    <w:basedOn w:val="Bullet3"/>
    <w:uiPriority w:val="20"/>
    <w:unhideWhenUsed/>
    <w:qFormat/>
    <w:rsid w:val="00783196"/>
    <w:pPr>
      <w:numPr>
        <w:ilvl w:val="1"/>
        <w:numId w:val="15"/>
      </w:numPr>
    </w:pPr>
  </w:style>
  <w:style w:type="paragraph" w:styleId="ListNumber3">
    <w:name w:val="List Number 3"/>
    <w:basedOn w:val="Bullet3"/>
    <w:uiPriority w:val="20"/>
    <w:unhideWhenUsed/>
    <w:qFormat/>
    <w:rsid w:val="00783196"/>
    <w:pPr>
      <w:numPr>
        <w:numId w:val="15"/>
      </w:numPr>
    </w:pPr>
  </w:style>
  <w:style w:type="paragraph" w:customStyle="1" w:styleId="Bullet1">
    <w:name w:val="Bullet 1"/>
    <w:basedOn w:val="Normal"/>
    <w:link w:val="Bullet1Char"/>
    <w:uiPriority w:val="19"/>
    <w:qFormat/>
    <w:rsid w:val="00783196"/>
    <w:pPr>
      <w:numPr>
        <w:numId w:val="16"/>
      </w:numPr>
      <w:spacing w:after="80"/>
      <w:jc w:val="both"/>
    </w:pPr>
    <w:rPr>
      <w:sz w:val="20"/>
      <w:szCs w:val="20"/>
    </w:rPr>
  </w:style>
  <w:style w:type="paragraph" w:customStyle="1" w:styleId="Bullet2">
    <w:name w:val="Bullet 2"/>
    <w:basedOn w:val="Normal"/>
    <w:link w:val="Bullet2Char"/>
    <w:uiPriority w:val="19"/>
    <w:qFormat/>
    <w:rsid w:val="00783196"/>
    <w:pPr>
      <w:numPr>
        <w:ilvl w:val="1"/>
        <w:numId w:val="16"/>
      </w:numPr>
      <w:spacing w:after="80"/>
      <w:jc w:val="both"/>
    </w:pPr>
    <w:rPr>
      <w:sz w:val="20"/>
      <w:szCs w:val="20"/>
    </w:rPr>
  </w:style>
  <w:style w:type="character" w:customStyle="1" w:styleId="Bullet1Char">
    <w:name w:val="Bullet 1 Char"/>
    <w:basedOn w:val="DefaultParagraphFont"/>
    <w:link w:val="Bullet1"/>
    <w:uiPriority w:val="19"/>
    <w:rsid w:val="00783196"/>
    <w:rPr>
      <w:sz w:val="20"/>
      <w:szCs w:val="20"/>
      <w:lang w:val="en-GB"/>
    </w:rPr>
  </w:style>
  <w:style w:type="paragraph" w:customStyle="1" w:styleId="Bullet3">
    <w:name w:val="Bullet 3"/>
    <w:basedOn w:val="Normal"/>
    <w:link w:val="Bullet3Char"/>
    <w:uiPriority w:val="19"/>
    <w:qFormat/>
    <w:rsid w:val="00783196"/>
    <w:pPr>
      <w:numPr>
        <w:ilvl w:val="2"/>
        <w:numId w:val="16"/>
      </w:numPr>
      <w:spacing w:after="80"/>
      <w:jc w:val="both"/>
    </w:pPr>
    <w:rPr>
      <w:sz w:val="20"/>
      <w:szCs w:val="20"/>
    </w:rPr>
  </w:style>
  <w:style w:type="character" w:customStyle="1" w:styleId="Bullet2Char">
    <w:name w:val="Bullet 2 Char"/>
    <w:basedOn w:val="DefaultParagraphFont"/>
    <w:link w:val="Bullet2"/>
    <w:uiPriority w:val="19"/>
    <w:rsid w:val="00783196"/>
    <w:rPr>
      <w:sz w:val="20"/>
      <w:szCs w:val="20"/>
      <w:lang w:val="en-GB"/>
    </w:rPr>
  </w:style>
  <w:style w:type="character" w:customStyle="1" w:styleId="Bullet3Char">
    <w:name w:val="Bullet 3 Char"/>
    <w:basedOn w:val="DefaultParagraphFont"/>
    <w:link w:val="Bullet3"/>
    <w:uiPriority w:val="19"/>
    <w:rsid w:val="00783196"/>
    <w:rPr>
      <w:sz w:val="20"/>
      <w:szCs w:val="20"/>
      <w:lang w:val="en-GB"/>
    </w:rPr>
  </w:style>
  <w:style w:type="paragraph" w:styleId="BodyText">
    <w:name w:val="Body Text"/>
    <w:basedOn w:val="Normal"/>
    <w:link w:val="BodyTextChar"/>
    <w:qFormat/>
    <w:rsid w:val="00783196"/>
    <w:pPr>
      <w:spacing w:after="120"/>
      <w:jc w:val="both"/>
    </w:pPr>
    <w:rPr>
      <w:sz w:val="20"/>
    </w:rPr>
  </w:style>
  <w:style w:type="character" w:customStyle="1" w:styleId="BodyTextChar">
    <w:name w:val="Body Text Char"/>
    <w:basedOn w:val="DefaultParagraphFont"/>
    <w:link w:val="BodyText"/>
    <w:rsid w:val="00783196"/>
    <w:rPr>
      <w:sz w:val="20"/>
      <w:lang w:val="en-GB"/>
    </w:rPr>
  </w:style>
  <w:style w:type="paragraph" w:customStyle="1" w:styleId="AppendixHeading1">
    <w:name w:val="Appendix Heading 1"/>
    <w:basedOn w:val="Heading1"/>
    <w:next w:val="BodyText"/>
    <w:link w:val="AppendixHeading1Char"/>
    <w:uiPriority w:val="39"/>
    <w:qFormat/>
    <w:rsid w:val="00B3514B"/>
    <w:pPr>
      <w:keepNext w:val="0"/>
      <w:keepLines w:val="0"/>
      <w:pageBreakBefore/>
      <w:numPr>
        <w:numId w:val="13"/>
      </w:numPr>
      <w:spacing w:before="0"/>
    </w:pPr>
  </w:style>
  <w:style w:type="character" w:customStyle="1" w:styleId="AppendixHeading1Char">
    <w:name w:val="Appendix Heading 1 Char"/>
    <w:basedOn w:val="DefaultParagraphFont"/>
    <w:link w:val="AppendixHeading1"/>
    <w:uiPriority w:val="39"/>
    <w:rsid w:val="00C066A1"/>
    <w:rPr>
      <w:rFonts w:asciiTheme="majorHAnsi" w:eastAsiaTheme="majorEastAsia" w:hAnsiTheme="majorHAnsi" w:cstheme="majorBidi"/>
      <w:sz w:val="28"/>
      <w:szCs w:val="32"/>
      <w:lang w:val="en-GB"/>
    </w:rPr>
  </w:style>
  <w:style w:type="paragraph" w:customStyle="1" w:styleId="AppendixHeading2">
    <w:name w:val="Appendix Heading 2"/>
    <w:basedOn w:val="Heading2"/>
    <w:next w:val="BodyText"/>
    <w:link w:val="AppendixHeading2Char"/>
    <w:uiPriority w:val="39"/>
    <w:qFormat/>
    <w:rsid w:val="00B3514B"/>
    <w:pPr>
      <w:keepLines w:val="0"/>
      <w:numPr>
        <w:numId w:val="13"/>
      </w:numPr>
      <w:jc w:val="left"/>
    </w:pPr>
  </w:style>
  <w:style w:type="character" w:customStyle="1" w:styleId="AppendixHeading2Char">
    <w:name w:val="Appendix Heading 2 Char"/>
    <w:basedOn w:val="AppendixHeading1Char"/>
    <w:link w:val="AppendixHeading2"/>
    <w:uiPriority w:val="39"/>
    <w:rsid w:val="00B3514B"/>
    <w:rPr>
      <w:rFonts w:asciiTheme="majorHAnsi" w:eastAsiaTheme="majorEastAsia" w:hAnsiTheme="majorHAnsi" w:cstheme="majorBidi"/>
      <w:color w:val="CF342C" w:themeColor="text2"/>
      <w:sz w:val="22"/>
      <w:szCs w:val="26"/>
      <w:lang w:val="en-GB"/>
    </w:rPr>
  </w:style>
  <w:style w:type="paragraph" w:customStyle="1" w:styleId="AppendixHeading3">
    <w:name w:val="Appendix Heading 3"/>
    <w:basedOn w:val="BodyText"/>
    <w:next w:val="BodyText"/>
    <w:uiPriority w:val="39"/>
    <w:qFormat/>
    <w:rsid w:val="00B3514B"/>
    <w:pPr>
      <w:keepNext/>
      <w:numPr>
        <w:ilvl w:val="2"/>
        <w:numId w:val="13"/>
      </w:numPr>
      <w:spacing w:before="240" w:after="60"/>
      <w:outlineLvl w:val="2"/>
    </w:pPr>
    <w:rPr>
      <w:rFonts w:asciiTheme="majorHAnsi" w:eastAsia="Times New Roman" w:hAnsiTheme="majorHAnsi" w:cstheme="majorHAnsi"/>
      <w:i/>
      <w:color w:val="000000"/>
      <w:szCs w:val="24"/>
    </w:rPr>
  </w:style>
  <w:style w:type="paragraph" w:customStyle="1" w:styleId="AppendixHeading4">
    <w:name w:val="Appendix Heading 4"/>
    <w:basedOn w:val="Heading4"/>
    <w:next w:val="BodyText"/>
    <w:uiPriority w:val="39"/>
    <w:qFormat/>
    <w:rsid w:val="00B3514B"/>
    <w:pPr>
      <w:numPr>
        <w:numId w:val="13"/>
      </w:numPr>
    </w:pPr>
    <w:rPr>
      <w:color w:val="9D9D9D" w:themeColor="background2"/>
    </w:rPr>
  </w:style>
  <w:style w:type="paragraph" w:styleId="BodyText2">
    <w:name w:val="Body Text 2"/>
    <w:basedOn w:val="Normal"/>
    <w:link w:val="BodyText2Char"/>
    <w:uiPriority w:val="99"/>
    <w:semiHidden/>
    <w:unhideWhenUsed/>
    <w:rsid w:val="00783196"/>
    <w:pPr>
      <w:spacing w:after="120" w:line="480" w:lineRule="auto"/>
    </w:pPr>
    <w:rPr>
      <w:sz w:val="20"/>
    </w:rPr>
  </w:style>
  <w:style w:type="character" w:customStyle="1" w:styleId="BodyText2Char">
    <w:name w:val="Body Text 2 Char"/>
    <w:basedOn w:val="DefaultParagraphFont"/>
    <w:link w:val="BodyText2"/>
    <w:uiPriority w:val="99"/>
    <w:semiHidden/>
    <w:rsid w:val="00783196"/>
    <w:rPr>
      <w:sz w:val="20"/>
      <w:lang w:val="en-GB"/>
    </w:rPr>
  </w:style>
  <w:style w:type="paragraph" w:styleId="BodyText3">
    <w:name w:val="Body Text 3"/>
    <w:basedOn w:val="Normal"/>
    <w:link w:val="BodyText3Char"/>
    <w:uiPriority w:val="99"/>
    <w:semiHidden/>
    <w:unhideWhenUsed/>
    <w:rsid w:val="00783196"/>
    <w:pPr>
      <w:spacing w:after="120"/>
    </w:pPr>
    <w:rPr>
      <w:sz w:val="20"/>
    </w:rPr>
  </w:style>
  <w:style w:type="character" w:customStyle="1" w:styleId="BodyText3Char">
    <w:name w:val="Body Text 3 Char"/>
    <w:basedOn w:val="DefaultParagraphFont"/>
    <w:link w:val="BodyText3"/>
    <w:uiPriority w:val="99"/>
    <w:semiHidden/>
    <w:rsid w:val="00783196"/>
    <w:rPr>
      <w:sz w:val="20"/>
      <w:lang w:val="en-GB"/>
    </w:rPr>
  </w:style>
  <w:style w:type="paragraph" w:styleId="BodyTextFirstIndent">
    <w:name w:val="Body Text First Indent"/>
    <w:basedOn w:val="BodyText"/>
    <w:link w:val="BodyTextFirstIndentChar"/>
    <w:uiPriority w:val="99"/>
    <w:semiHidden/>
    <w:unhideWhenUsed/>
    <w:rsid w:val="00783196"/>
    <w:pPr>
      <w:spacing w:after="160"/>
      <w:ind w:firstLine="360"/>
    </w:pPr>
  </w:style>
  <w:style w:type="character" w:customStyle="1" w:styleId="BodyTextFirstIndentChar">
    <w:name w:val="Body Text First Indent Char"/>
    <w:basedOn w:val="BodyTextChar"/>
    <w:link w:val="BodyTextFirstIndent"/>
    <w:uiPriority w:val="99"/>
    <w:semiHidden/>
    <w:rsid w:val="00783196"/>
    <w:rPr>
      <w:sz w:val="20"/>
      <w:lang w:val="en-GB"/>
    </w:rPr>
  </w:style>
  <w:style w:type="paragraph" w:styleId="BodyTextIndent">
    <w:name w:val="Body Text Indent"/>
    <w:basedOn w:val="Normal"/>
    <w:link w:val="BodyTextIndentChar"/>
    <w:uiPriority w:val="99"/>
    <w:semiHidden/>
    <w:unhideWhenUsed/>
    <w:rsid w:val="00783196"/>
    <w:pPr>
      <w:spacing w:after="120"/>
      <w:ind w:left="283"/>
    </w:pPr>
    <w:rPr>
      <w:sz w:val="20"/>
    </w:rPr>
  </w:style>
  <w:style w:type="character" w:customStyle="1" w:styleId="BodyTextIndentChar">
    <w:name w:val="Body Text Indent Char"/>
    <w:basedOn w:val="DefaultParagraphFont"/>
    <w:link w:val="BodyTextIndent"/>
    <w:uiPriority w:val="99"/>
    <w:semiHidden/>
    <w:rsid w:val="00783196"/>
    <w:rPr>
      <w:sz w:val="20"/>
      <w:lang w:val="en-GB"/>
    </w:rPr>
  </w:style>
  <w:style w:type="paragraph" w:styleId="BodyTextFirstIndent2">
    <w:name w:val="Body Text First Indent 2"/>
    <w:basedOn w:val="BodyTextIndent"/>
    <w:link w:val="BodyTextFirstIndent2Char"/>
    <w:uiPriority w:val="99"/>
    <w:semiHidden/>
    <w:unhideWhenUsed/>
    <w:rsid w:val="0078319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83196"/>
    <w:rPr>
      <w:sz w:val="20"/>
      <w:lang w:val="en-GB"/>
    </w:rPr>
  </w:style>
  <w:style w:type="paragraph" w:styleId="BodyTextIndent2">
    <w:name w:val="Body Text Indent 2"/>
    <w:basedOn w:val="Normal"/>
    <w:link w:val="BodyTextIndent2Char"/>
    <w:uiPriority w:val="99"/>
    <w:semiHidden/>
    <w:unhideWhenUsed/>
    <w:rsid w:val="00783196"/>
    <w:pPr>
      <w:spacing w:after="120" w:line="480" w:lineRule="auto"/>
      <w:ind w:left="283"/>
    </w:pPr>
    <w:rPr>
      <w:sz w:val="20"/>
    </w:rPr>
  </w:style>
  <w:style w:type="character" w:customStyle="1" w:styleId="BodyTextIndent2Char">
    <w:name w:val="Body Text Indent 2 Char"/>
    <w:basedOn w:val="DefaultParagraphFont"/>
    <w:link w:val="BodyTextIndent2"/>
    <w:uiPriority w:val="99"/>
    <w:semiHidden/>
    <w:rsid w:val="00783196"/>
    <w:rPr>
      <w:sz w:val="20"/>
      <w:lang w:val="en-GB"/>
    </w:rPr>
  </w:style>
  <w:style w:type="paragraph" w:styleId="BodyTextIndent3">
    <w:name w:val="Body Text Indent 3"/>
    <w:basedOn w:val="Normal"/>
    <w:link w:val="BodyTextIndent3Char"/>
    <w:uiPriority w:val="99"/>
    <w:semiHidden/>
    <w:unhideWhenUsed/>
    <w:rsid w:val="00783196"/>
    <w:pPr>
      <w:spacing w:after="120"/>
      <w:ind w:left="283"/>
    </w:pPr>
    <w:rPr>
      <w:sz w:val="20"/>
    </w:rPr>
  </w:style>
  <w:style w:type="character" w:customStyle="1" w:styleId="BodyTextIndent3Char">
    <w:name w:val="Body Text Indent 3 Char"/>
    <w:basedOn w:val="DefaultParagraphFont"/>
    <w:link w:val="BodyTextIndent3"/>
    <w:uiPriority w:val="99"/>
    <w:semiHidden/>
    <w:rsid w:val="00783196"/>
    <w:rPr>
      <w:sz w:val="20"/>
      <w:lang w:val="en-GB"/>
    </w:rPr>
  </w:style>
  <w:style w:type="paragraph" w:styleId="NoSpacing">
    <w:name w:val="No Spacing"/>
    <w:basedOn w:val="BodyText"/>
    <w:next w:val="BodyText"/>
    <w:link w:val="NoSpacingChar"/>
    <w:uiPriority w:val="9"/>
    <w:qFormat/>
    <w:rsid w:val="00783196"/>
    <w:pPr>
      <w:spacing w:after="0" w:line="240" w:lineRule="auto"/>
    </w:pPr>
    <w:rPr>
      <w:noProof/>
      <w:lang w:val="nl-NL"/>
    </w:rPr>
  </w:style>
  <w:style w:type="paragraph" w:customStyle="1" w:styleId="BodytextNospace">
    <w:name w:val="Body text No space"/>
    <w:basedOn w:val="NoSpacing"/>
    <w:rsid w:val="00783196"/>
  </w:style>
  <w:style w:type="character" w:styleId="BookTitle">
    <w:name w:val="Book Title"/>
    <w:basedOn w:val="DefaultParagraphFont"/>
    <w:uiPriority w:val="59"/>
    <w:rsid w:val="00783196"/>
    <w:rPr>
      <w:b/>
      <w:bCs/>
      <w:i/>
      <w:iCs/>
      <w:spacing w:val="5"/>
    </w:rPr>
  </w:style>
  <w:style w:type="paragraph" w:styleId="Caption">
    <w:name w:val="caption"/>
    <w:basedOn w:val="Normal"/>
    <w:next w:val="Normal"/>
    <w:link w:val="CaptionChar"/>
    <w:uiPriority w:val="43"/>
    <w:qFormat/>
    <w:rsid w:val="00F8774D"/>
    <w:pPr>
      <w:keepNext/>
      <w:spacing w:before="360" w:after="0" w:line="240" w:lineRule="auto"/>
      <w:ind w:left="851" w:hanging="851"/>
    </w:pPr>
    <w:rPr>
      <w:i/>
      <w:iCs/>
      <w:color w:val="CF342C" w:themeColor="text2"/>
      <w:sz w:val="18"/>
      <w:szCs w:val="18"/>
    </w:rPr>
  </w:style>
  <w:style w:type="character" w:customStyle="1" w:styleId="CaptionChar">
    <w:name w:val="Caption Char"/>
    <w:basedOn w:val="DefaultParagraphFont"/>
    <w:link w:val="Caption"/>
    <w:uiPriority w:val="43"/>
    <w:rsid w:val="00F8774D"/>
    <w:rPr>
      <w:i/>
      <w:iCs/>
      <w:color w:val="CF342C" w:themeColor="text2"/>
      <w:sz w:val="18"/>
      <w:szCs w:val="18"/>
      <w:lang w:val="en-GB"/>
    </w:rPr>
  </w:style>
  <w:style w:type="character" w:styleId="CommentReference">
    <w:name w:val="annotation reference"/>
    <w:basedOn w:val="DefaultParagraphFont"/>
    <w:uiPriority w:val="99"/>
    <w:semiHidden/>
    <w:unhideWhenUsed/>
    <w:rsid w:val="00783196"/>
    <w:rPr>
      <w:sz w:val="16"/>
      <w:szCs w:val="16"/>
    </w:rPr>
  </w:style>
  <w:style w:type="paragraph" w:styleId="CommentText">
    <w:name w:val="annotation text"/>
    <w:basedOn w:val="Normal"/>
    <w:link w:val="CommentTextChar"/>
    <w:uiPriority w:val="99"/>
    <w:semiHidden/>
    <w:unhideWhenUsed/>
    <w:rsid w:val="00783196"/>
    <w:pPr>
      <w:spacing w:line="240" w:lineRule="auto"/>
    </w:pPr>
    <w:rPr>
      <w:sz w:val="20"/>
      <w:szCs w:val="20"/>
    </w:rPr>
  </w:style>
  <w:style w:type="character" w:customStyle="1" w:styleId="CommentTextChar">
    <w:name w:val="Comment Text Char"/>
    <w:basedOn w:val="DefaultParagraphFont"/>
    <w:link w:val="CommentText"/>
    <w:uiPriority w:val="99"/>
    <w:semiHidden/>
    <w:rsid w:val="00783196"/>
    <w:rPr>
      <w:sz w:val="20"/>
      <w:szCs w:val="20"/>
      <w:lang w:val="en-GB"/>
    </w:rPr>
  </w:style>
  <w:style w:type="character" w:styleId="Emphasis">
    <w:name w:val="Emphasis"/>
    <w:basedOn w:val="DefaultParagraphFont"/>
    <w:uiPriority w:val="22"/>
    <w:rsid w:val="00783196"/>
    <w:rPr>
      <w:i/>
      <w:iCs/>
    </w:rPr>
  </w:style>
  <w:style w:type="paragraph" w:styleId="Footer">
    <w:name w:val="footer"/>
    <w:basedOn w:val="Normal"/>
    <w:link w:val="FooterChar"/>
    <w:uiPriority w:val="99"/>
    <w:unhideWhenUsed/>
    <w:rsid w:val="000B6CEB"/>
    <w:pPr>
      <w:tabs>
        <w:tab w:val="center" w:pos="4680"/>
        <w:tab w:val="right" w:pos="9360"/>
      </w:tabs>
      <w:spacing w:after="0" w:line="240" w:lineRule="auto"/>
    </w:pPr>
    <w:rPr>
      <w:color w:val="000000" w:themeColor="text1"/>
    </w:rPr>
  </w:style>
  <w:style w:type="character" w:customStyle="1" w:styleId="FooterChar">
    <w:name w:val="Footer Char"/>
    <w:basedOn w:val="DefaultParagraphFont"/>
    <w:link w:val="Footer"/>
    <w:uiPriority w:val="99"/>
    <w:rsid w:val="000B6CEB"/>
    <w:rPr>
      <w:color w:val="000000" w:themeColor="text1"/>
      <w:lang w:val="en-GB"/>
    </w:rPr>
  </w:style>
  <w:style w:type="character" w:styleId="FootnoteReference">
    <w:name w:val="footnote reference"/>
    <w:basedOn w:val="DefaultParagraphFont"/>
    <w:uiPriority w:val="99"/>
    <w:unhideWhenUsed/>
    <w:rsid w:val="00783196"/>
    <w:rPr>
      <w:vertAlign w:val="superscript"/>
    </w:rPr>
  </w:style>
  <w:style w:type="paragraph" w:styleId="FootnoteText">
    <w:name w:val="footnote text"/>
    <w:basedOn w:val="Normal"/>
    <w:link w:val="FootnoteTextChar"/>
    <w:uiPriority w:val="99"/>
    <w:unhideWhenUsed/>
    <w:rsid w:val="00783196"/>
    <w:pPr>
      <w:tabs>
        <w:tab w:val="left" w:pos="142"/>
      </w:tabs>
      <w:spacing w:after="80" w:line="240" w:lineRule="auto"/>
      <w:ind w:left="85" w:hanging="85"/>
    </w:pPr>
    <w:rPr>
      <w:szCs w:val="20"/>
    </w:rPr>
  </w:style>
  <w:style w:type="character" w:customStyle="1" w:styleId="FootnoteTextChar">
    <w:name w:val="Footnote Text Char"/>
    <w:basedOn w:val="DefaultParagraphFont"/>
    <w:link w:val="FootnoteText"/>
    <w:uiPriority w:val="99"/>
    <w:rsid w:val="00783196"/>
    <w:rPr>
      <w:szCs w:val="20"/>
      <w:lang w:val="en-GB"/>
    </w:rPr>
  </w:style>
  <w:style w:type="paragraph" w:styleId="Header">
    <w:name w:val="header"/>
    <w:basedOn w:val="Normal"/>
    <w:link w:val="HeaderChar"/>
    <w:uiPriority w:val="99"/>
    <w:unhideWhenUsed/>
    <w:rsid w:val="00783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96"/>
    <w:rPr>
      <w:lang w:val="en-GB"/>
    </w:rPr>
  </w:style>
  <w:style w:type="character" w:customStyle="1" w:styleId="Heading5Char">
    <w:name w:val="Heading 5 Char"/>
    <w:basedOn w:val="DefaultParagraphFont"/>
    <w:link w:val="Heading5"/>
    <w:uiPriority w:val="29"/>
    <w:rsid w:val="00536A88"/>
    <w:rPr>
      <w:rFonts w:asciiTheme="majorHAnsi" w:eastAsiaTheme="majorEastAsia" w:hAnsiTheme="majorHAnsi" w:cstheme="majorBidi"/>
      <w:color w:val="CF342C" w:themeColor="text2"/>
      <w:sz w:val="20"/>
      <w:lang w:val="en-GB"/>
    </w:rPr>
  </w:style>
  <w:style w:type="character" w:customStyle="1" w:styleId="Heading6Char">
    <w:name w:val="Heading 6 Char"/>
    <w:basedOn w:val="DefaultParagraphFont"/>
    <w:link w:val="Heading6"/>
    <w:uiPriority w:val="29"/>
    <w:rsid w:val="006A3869"/>
    <w:rPr>
      <w:rFonts w:asciiTheme="majorHAnsi" w:eastAsiaTheme="majorEastAsia" w:hAnsiTheme="majorHAnsi" w:cstheme="majorBidi"/>
      <w:color w:val="631D1C" w:themeColor="accent1" w:themeShade="7F"/>
      <w:sz w:val="20"/>
      <w:lang w:val="en-GB"/>
    </w:rPr>
  </w:style>
  <w:style w:type="character" w:customStyle="1" w:styleId="Heading7Char">
    <w:name w:val="Heading 7 Char"/>
    <w:basedOn w:val="DefaultParagraphFont"/>
    <w:link w:val="Heading7"/>
    <w:uiPriority w:val="29"/>
    <w:semiHidden/>
    <w:rsid w:val="00783196"/>
    <w:rPr>
      <w:rFonts w:asciiTheme="majorHAnsi" w:eastAsiaTheme="majorEastAsia" w:hAnsiTheme="majorHAnsi" w:cstheme="majorBidi"/>
      <w:i/>
      <w:iCs/>
      <w:color w:val="631D1C" w:themeColor="accent1" w:themeShade="7F"/>
      <w:sz w:val="20"/>
      <w:lang w:val="en-GB"/>
    </w:rPr>
  </w:style>
  <w:style w:type="character" w:customStyle="1" w:styleId="Heading8Char">
    <w:name w:val="Heading 8 Char"/>
    <w:basedOn w:val="DefaultParagraphFont"/>
    <w:link w:val="Heading8"/>
    <w:uiPriority w:val="29"/>
    <w:semiHidden/>
    <w:rsid w:val="00783196"/>
    <w:rPr>
      <w:rFonts w:asciiTheme="majorHAnsi" w:eastAsiaTheme="majorEastAsia" w:hAnsiTheme="majorHAnsi" w:cstheme="majorBidi"/>
      <w:color w:val="272727" w:themeColor="text1" w:themeTint="D8"/>
      <w:sz w:val="20"/>
      <w:szCs w:val="21"/>
      <w:lang w:val="en-GB"/>
    </w:rPr>
  </w:style>
  <w:style w:type="character" w:customStyle="1" w:styleId="Heading9Char">
    <w:name w:val="Heading 9 Char"/>
    <w:basedOn w:val="DefaultParagraphFont"/>
    <w:link w:val="Heading9"/>
    <w:uiPriority w:val="29"/>
    <w:semiHidden/>
    <w:rsid w:val="00783196"/>
    <w:rPr>
      <w:rFonts w:asciiTheme="majorHAnsi" w:eastAsiaTheme="majorEastAsia" w:hAnsiTheme="majorHAnsi" w:cstheme="majorBidi"/>
      <w:i/>
      <w:iCs/>
      <w:color w:val="272727" w:themeColor="text1" w:themeTint="D8"/>
      <w:sz w:val="20"/>
      <w:szCs w:val="21"/>
      <w:lang w:val="en-GB"/>
    </w:rPr>
  </w:style>
  <w:style w:type="paragraph" w:customStyle="1" w:styleId="Headline">
    <w:name w:val="Headline"/>
    <w:basedOn w:val="Normal"/>
    <w:next w:val="BodyText"/>
    <w:link w:val="HeadlineChar"/>
    <w:uiPriority w:val="29"/>
    <w:qFormat/>
    <w:rsid w:val="00783196"/>
    <w:pPr>
      <w:spacing w:before="200"/>
    </w:pPr>
    <w:rPr>
      <w:b/>
      <w:sz w:val="24"/>
    </w:rPr>
  </w:style>
  <w:style w:type="character" w:customStyle="1" w:styleId="HeadlineChar">
    <w:name w:val="Headline Char"/>
    <w:basedOn w:val="DefaultParagraphFont"/>
    <w:link w:val="Headline"/>
    <w:uiPriority w:val="29"/>
    <w:rsid w:val="00783196"/>
    <w:rPr>
      <w:b/>
      <w:sz w:val="24"/>
      <w:lang w:val="en-GB"/>
    </w:rPr>
  </w:style>
  <w:style w:type="character" w:styleId="IntenseEmphasis">
    <w:name w:val="Intense Emphasis"/>
    <w:basedOn w:val="DefaultParagraphFont"/>
    <w:uiPriority w:val="21"/>
    <w:rsid w:val="00783196"/>
    <w:rPr>
      <w:i/>
      <w:iCs/>
      <w:color w:val="C73C3A" w:themeColor="accent1"/>
    </w:rPr>
  </w:style>
  <w:style w:type="paragraph" w:styleId="IntenseQuote">
    <w:name w:val="Intense Quote"/>
    <w:basedOn w:val="Normal"/>
    <w:next w:val="Normal"/>
    <w:link w:val="IntenseQuoteChar"/>
    <w:uiPriority w:val="59"/>
    <w:rsid w:val="006A3869"/>
    <w:pPr>
      <w:pBdr>
        <w:top w:val="single" w:sz="4" w:space="10" w:color="C73C3A" w:themeColor="accent1"/>
        <w:bottom w:val="single" w:sz="4" w:space="10" w:color="C73C3A" w:themeColor="accent1"/>
      </w:pBdr>
      <w:spacing w:before="360" w:after="360"/>
      <w:ind w:left="851" w:right="851"/>
      <w:jc w:val="both"/>
    </w:pPr>
    <w:rPr>
      <w:i/>
      <w:iCs/>
      <w:color w:val="C73C3A" w:themeColor="accent1"/>
      <w:sz w:val="20"/>
    </w:rPr>
  </w:style>
  <w:style w:type="character" w:customStyle="1" w:styleId="IntenseQuoteChar">
    <w:name w:val="Intense Quote Char"/>
    <w:basedOn w:val="DefaultParagraphFont"/>
    <w:link w:val="IntenseQuote"/>
    <w:uiPriority w:val="59"/>
    <w:rsid w:val="006A3869"/>
    <w:rPr>
      <w:i/>
      <w:iCs/>
      <w:color w:val="C73C3A" w:themeColor="accent1"/>
      <w:sz w:val="20"/>
      <w:lang w:val="en-GB"/>
    </w:rPr>
  </w:style>
  <w:style w:type="character" w:styleId="IntenseReference">
    <w:name w:val="Intense Reference"/>
    <w:basedOn w:val="DefaultParagraphFont"/>
    <w:uiPriority w:val="59"/>
    <w:rsid w:val="006A3869"/>
    <w:rPr>
      <w:b/>
      <w:bCs/>
      <w:caps/>
      <w:smallCaps w:val="0"/>
      <w:color w:val="C73C3A" w:themeColor="accent1"/>
      <w:spacing w:val="5"/>
    </w:rPr>
  </w:style>
  <w:style w:type="paragraph" w:styleId="ListBullet">
    <w:name w:val="List Bullet"/>
    <w:basedOn w:val="Normal"/>
    <w:uiPriority w:val="99"/>
    <w:semiHidden/>
    <w:unhideWhenUsed/>
    <w:rsid w:val="00783196"/>
    <w:pPr>
      <w:numPr>
        <w:numId w:val="9"/>
      </w:numPr>
      <w:contextualSpacing/>
    </w:pPr>
  </w:style>
  <w:style w:type="paragraph" w:styleId="ListBullet2">
    <w:name w:val="List Bullet 2"/>
    <w:basedOn w:val="Normal"/>
    <w:uiPriority w:val="99"/>
    <w:semiHidden/>
    <w:unhideWhenUsed/>
    <w:rsid w:val="00783196"/>
    <w:pPr>
      <w:numPr>
        <w:numId w:val="10"/>
      </w:numPr>
      <w:contextualSpacing/>
    </w:pPr>
  </w:style>
  <w:style w:type="paragraph" w:styleId="ListBullet3">
    <w:name w:val="List Bullet 3"/>
    <w:basedOn w:val="Normal"/>
    <w:uiPriority w:val="99"/>
    <w:semiHidden/>
    <w:unhideWhenUsed/>
    <w:rsid w:val="00783196"/>
    <w:pPr>
      <w:numPr>
        <w:numId w:val="11"/>
      </w:numPr>
      <w:contextualSpacing/>
    </w:pPr>
  </w:style>
  <w:style w:type="character" w:styleId="PageNumber">
    <w:name w:val="page number"/>
    <w:basedOn w:val="DefaultParagraphFont"/>
    <w:uiPriority w:val="99"/>
    <w:semiHidden/>
    <w:unhideWhenUsed/>
    <w:rsid w:val="00783196"/>
  </w:style>
  <w:style w:type="character" w:styleId="PlaceholderText">
    <w:name w:val="Placeholder Text"/>
    <w:basedOn w:val="DefaultParagraphFont"/>
    <w:uiPriority w:val="99"/>
    <w:semiHidden/>
    <w:rsid w:val="00783196"/>
    <w:rPr>
      <w:color w:val="808080"/>
    </w:rPr>
  </w:style>
  <w:style w:type="table" w:customStyle="1" w:styleId="PlainTable21">
    <w:name w:val="Plain Table 21"/>
    <w:basedOn w:val="TableNormal"/>
    <w:uiPriority w:val="99"/>
    <w:rsid w:val="007831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59"/>
    <w:unhideWhenUsed/>
    <w:rsid w:val="00783196"/>
    <w:pPr>
      <w:spacing w:before="200"/>
      <w:ind w:left="864" w:right="864"/>
      <w:jc w:val="both"/>
    </w:pPr>
    <w:rPr>
      <w:i/>
      <w:iCs/>
      <w:color w:val="404040" w:themeColor="text1" w:themeTint="BF"/>
      <w:sz w:val="20"/>
    </w:rPr>
  </w:style>
  <w:style w:type="character" w:customStyle="1" w:styleId="QuoteChar">
    <w:name w:val="Quote Char"/>
    <w:basedOn w:val="DefaultParagraphFont"/>
    <w:link w:val="Quote"/>
    <w:uiPriority w:val="59"/>
    <w:rsid w:val="00783196"/>
    <w:rPr>
      <w:i/>
      <w:iCs/>
      <w:color w:val="404040" w:themeColor="text1" w:themeTint="BF"/>
      <w:sz w:val="20"/>
      <w:lang w:val="en-GB"/>
    </w:rPr>
  </w:style>
  <w:style w:type="paragraph" w:customStyle="1" w:styleId="Source">
    <w:name w:val="Source"/>
    <w:basedOn w:val="BodyText"/>
    <w:next w:val="BodyText"/>
    <w:link w:val="SourceChar"/>
    <w:uiPriority w:val="42"/>
    <w:qFormat/>
    <w:rsid w:val="00783196"/>
    <w:pPr>
      <w:spacing w:after="360" w:line="240" w:lineRule="auto"/>
    </w:pPr>
    <w:rPr>
      <w:color w:val="CF342C" w:themeColor="text2"/>
      <w:sz w:val="18"/>
    </w:rPr>
  </w:style>
  <w:style w:type="character" w:customStyle="1" w:styleId="SourceChar">
    <w:name w:val="Source Char"/>
    <w:basedOn w:val="BodyTextChar"/>
    <w:link w:val="Source"/>
    <w:uiPriority w:val="42"/>
    <w:rsid w:val="00783196"/>
    <w:rPr>
      <w:color w:val="CF342C" w:themeColor="text2"/>
      <w:sz w:val="18"/>
      <w:lang w:val="en-GB"/>
    </w:rPr>
  </w:style>
  <w:style w:type="character" w:styleId="Strong">
    <w:name w:val="Strong"/>
    <w:basedOn w:val="DefaultParagraphFont"/>
    <w:uiPriority w:val="22"/>
    <w:rsid w:val="00783196"/>
    <w:rPr>
      <w:b/>
      <w:bCs/>
    </w:rPr>
  </w:style>
  <w:style w:type="table" w:customStyle="1" w:styleId="Style2">
    <w:name w:val="Style2"/>
    <w:basedOn w:val="TableNormal"/>
    <w:uiPriority w:val="99"/>
    <w:rsid w:val="00783196"/>
    <w:pPr>
      <w:spacing w:after="0" w:line="240" w:lineRule="auto"/>
    </w:pPr>
    <w:rPr>
      <w:lang w:val="en-GB"/>
    </w:rPr>
    <w:tblPr/>
  </w:style>
  <w:style w:type="paragraph" w:styleId="Subtitle">
    <w:name w:val="Subtitle"/>
    <w:basedOn w:val="Normal"/>
    <w:next w:val="BodyText"/>
    <w:link w:val="SubtitleChar"/>
    <w:uiPriority w:val="44"/>
    <w:qFormat/>
    <w:rsid w:val="008A58A6"/>
    <w:pPr>
      <w:numPr>
        <w:ilvl w:val="1"/>
      </w:numPr>
      <w:spacing w:before="720" w:after="360" w:line="240" w:lineRule="auto"/>
    </w:pPr>
    <w:rPr>
      <w:rFonts w:asciiTheme="majorHAnsi" w:eastAsiaTheme="majorEastAsia" w:hAnsiTheme="majorHAnsi" w:cstheme="majorBidi"/>
      <w:b/>
      <w:spacing w:val="-10"/>
      <w:kern w:val="28"/>
      <w:sz w:val="30"/>
      <w:szCs w:val="36"/>
    </w:rPr>
  </w:style>
  <w:style w:type="character" w:customStyle="1" w:styleId="SubtitleChar">
    <w:name w:val="Subtitle Char"/>
    <w:basedOn w:val="DefaultParagraphFont"/>
    <w:link w:val="Subtitle"/>
    <w:uiPriority w:val="44"/>
    <w:rsid w:val="008A58A6"/>
    <w:rPr>
      <w:rFonts w:asciiTheme="majorHAnsi" w:eastAsiaTheme="majorEastAsia" w:hAnsiTheme="majorHAnsi" w:cstheme="majorBidi"/>
      <w:b/>
      <w:spacing w:val="-10"/>
      <w:kern w:val="28"/>
      <w:sz w:val="30"/>
      <w:szCs w:val="36"/>
      <w:lang w:val="en-GB"/>
    </w:rPr>
  </w:style>
  <w:style w:type="character" w:styleId="SubtleEmphasis">
    <w:name w:val="Subtle Emphasis"/>
    <w:basedOn w:val="DefaultParagraphFont"/>
    <w:uiPriority w:val="21"/>
    <w:rsid w:val="00783196"/>
    <w:rPr>
      <w:i/>
      <w:iCs/>
      <w:color w:val="404040" w:themeColor="text1" w:themeTint="BF"/>
    </w:rPr>
  </w:style>
  <w:style w:type="character" w:styleId="SubtleReference">
    <w:name w:val="Subtle Reference"/>
    <w:basedOn w:val="DefaultParagraphFont"/>
    <w:uiPriority w:val="59"/>
    <w:rsid w:val="006A3869"/>
    <w:rPr>
      <w:caps/>
      <w:smallCaps w:val="0"/>
      <w:color w:val="5A5A5A" w:themeColor="text1" w:themeTint="A5"/>
    </w:rPr>
  </w:style>
  <w:style w:type="paragraph" w:customStyle="1" w:styleId="Tablebullet1">
    <w:name w:val="Table bullet 1"/>
    <w:basedOn w:val="Bullet1"/>
    <w:link w:val="Tablebullet1Char"/>
    <w:uiPriority w:val="41"/>
    <w:qFormat/>
    <w:rsid w:val="002C15AC"/>
    <w:pPr>
      <w:numPr>
        <w:numId w:val="19"/>
      </w:numPr>
      <w:spacing w:before="60" w:line="240" w:lineRule="auto"/>
      <w:jc w:val="left"/>
    </w:pPr>
    <w:rPr>
      <w:kern w:val="16"/>
      <w:sz w:val="16"/>
    </w:rPr>
  </w:style>
  <w:style w:type="character" w:customStyle="1" w:styleId="Tablebullet1Char">
    <w:name w:val="Table bullet 1 Char"/>
    <w:basedOn w:val="Bullet1Char"/>
    <w:link w:val="Tablebullet1"/>
    <w:uiPriority w:val="41"/>
    <w:rsid w:val="002C15AC"/>
    <w:rPr>
      <w:kern w:val="16"/>
      <w:sz w:val="20"/>
      <w:szCs w:val="20"/>
      <w:lang w:val="en-GB"/>
    </w:rPr>
  </w:style>
  <w:style w:type="paragraph" w:customStyle="1" w:styleId="Tablebullet2">
    <w:name w:val="Table bullet 2"/>
    <w:basedOn w:val="Bullet2"/>
    <w:link w:val="Tablebullet2Char"/>
    <w:uiPriority w:val="41"/>
    <w:qFormat/>
    <w:rsid w:val="00A3152D"/>
    <w:pPr>
      <w:numPr>
        <w:ilvl w:val="0"/>
        <w:numId w:val="25"/>
      </w:numPr>
      <w:spacing w:before="60" w:line="240" w:lineRule="auto"/>
      <w:ind w:left="454" w:hanging="227"/>
      <w:jc w:val="left"/>
    </w:pPr>
    <w:rPr>
      <w:kern w:val="16"/>
      <w:sz w:val="16"/>
    </w:rPr>
  </w:style>
  <w:style w:type="character" w:customStyle="1" w:styleId="Tablebullet2Char">
    <w:name w:val="Table bullet 2 Char"/>
    <w:basedOn w:val="Bullet2Char"/>
    <w:link w:val="Tablebullet2"/>
    <w:uiPriority w:val="41"/>
    <w:rsid w:val="00A3152D"/>
    <w:rPr>
      <w:kern w:val="16"/>
      <w:sz w:val="20"/>
      <w:szCs w:val="20"/>
      <w:lang w:val="en-GB"/>
    </w:rPr>
  </w:style>
  <w:style w:type="paragraph" w:customStyle="1" w:styleId="Tablebullet3">
    <w:name w:val="Table bullet 3"/>
    <w:basedOn w:val="Bullet3"/>
    <w:link w:val="Tablebullet3Char"/>
    <w:uiPriority w:val="41"/>
    <w:qFormat/>
    <w:rsid w:val="00A3152D"/>
    <w:pPr>
      <w:numPr>
        <w:numId w:val="19"/>
      </w:numPr>
      <w:spacing w:before="60" w:line="240" w:lineRule="auto"/>
      <w:ind w:left="681"/>
      <w:jc w:val="left"/>
    </w:pPr>
    <w:rPr>
      <w:kern w:val="16"/>
      <w:sz w:val="16"/>
    </w:rPr>
  </w:style>
  <w:style w:type="character" w:customStyle="1" w:styleId="Tablebullet3Char">
    <w:name w:val="Table bullet 3 Char"/>
    <w:basedOn w:val="Bullet3Char"/>
    <w:link w:val="Tablebullet3"/>
    <w:uiPriority w:val="41"/>
    <w:rsid w:val="00A3152D"/>
    <w:rPr>
      <w:kern w:val="16"/>
      <w:sz w:val="20"/>
      <w:szCs w:val="20"/>
      <w:lang w:val="en-GB"/>
    </w:rPr>
  </w:style>
  <w:style w:type="paragraph" w:customStyle="1" w:styleId="Tablecolumnheader">
    <w:name w:val="Table column header"/>
    <w:basedOn w:val="BodyText"/>
    <w:uiPriority w:val="40"/>
    <w:rsid w:val="00783196"/>
    <w:pPr>
      <w:spacing w:before="60" w:after="0" w:line="240" w:lineRule="auto"/>
    </w:pPr>
    <w:rPr>
      <w:rFonts w:asciiTheme="majorHAnsi" w:eastAsia="Times New Roman" w:hAnsiTheme="majorHAnsi" w:cs="Times New Roman"/>
      <w:sz w:val="16"/>
      <w:szCs w:val="24"/>
    </w:rPr>
  </w:style>
  <w:style w:type="table" w:styleId="TableGrid">
    <w:name w:val="Table Grid"/>
    <w:basedOn w:val="TableNormal"/>
    <w:uiPriority w:val="39"/>
    <w:rsid w:val="007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1">
    <w:name w:val="Table number 1"/>
    <w:basedOn w:val="Normal"/>
    <w:link w:val="Tablenumber1Char"/>
    <w:autoRedefine/>
    <w:uiPriority w:val="41"/>
    <w:qFormat/>
    <w:rsid w:val="002C15AC"/>
    <w:pPr>
      <w:numPr>
        <w:numId w:val="20"/>
      </w:numPr>
      <w:spacing w:before="60" w:after="0" w:line="240" w:lineRule="auto"/>
    </w:pPr>
    <w:rPr>
      <w:kern w:val="16"/>
    </w:rPr>
  </w:style>
  <w:style w:type="character" w:customStyle="1" w:styleId="Tablenumber1Char">
    <w:name w:val="Table number 1 Char"/>
    <w:basedOn w:val="DefaultParagraphFont"/>
    <w:link w:val="Tablenumber1"/>
    <w:uiPriority w:val="41"/>
    <w:rsid w:val="002C15AC"/>
    <w:rPr>
      <w:kern w:val="16"/>
      <w:lang w:val="en-GB"/>
    </w:rPr>
  </w:style>
  <w:style w:type="paragraph" w:customStyle="1" w:styleId="Tablenumber2">
    <w:name w:val="Table number 2"/>
    <w:basedOn w:val="Tablenumber1"/>
    <w:link w:val="Tablenumber2Char"/>
    <w:uiPriority w:val="41"/>
    <w:qFormat/>
    <w:rsid w:val="00783196"/>
    <w:pPr>
      <w:numPr>
        <w:ilvl w:val="1"/>
      </w:numPr>
    </w:pPr>
  </w:style>
  <w:style w:type="character" w:customStyle="1" w:styleId="Tablenumber2Char">
    <w:name w:val="Table number 2 Char"/>
    <w:basedOn w:val="Tablenumber1Char"/>
    <w:link w:val="Tablenumber2"/>
    <w:uiPriority w:val="41"/>
    <w:rsid w:val="00783196"/>
    <w:rPr>
      <w:rFonts w:ascii="Georgia" w:hAnsi="Georgia"/>
      <w:kern w:val="16"/>
      <w:lang w:val="en-GB"/>
    </w:rPr>
  </w:style>
  <w:style w:type="character" w:customStyle="1" w:styleId="Tablenumber3Char">
    <w:name w:val="Table number 3 Char"/>
    <w:basedOn w:val="Tablenumber2Char"/>
    <w:link w:val="Tablenumber3"/>
    <w:uiPriority w:val="41"/>
    <w:rsid w:val="00783196"/>
    <w:rPr>
      <w:rFonts w:ascii="Georgia" w:hAnsi="Georgia"/>
      <w:kern w:val="16"/>
      <w:lang w:val="en-GB"/>
    </w:rPr>
  </w:style>
  <w:style w:type="paragraph" w:customStyle="1" w:styleId="Tablerowheader">
    <w:name w:val="Table row header"/>
    <w:basedOn w:val="Tablecolumnheader"/>
    <w:uiPriority w:val="40"/>
    <w:rsid w:val="00783196"/>
    <w:rPr>
      <w:color w:val="000000"/>
    </w:rPr>
  </w:style>
  <w:style w:type="paragraph" w:customStyle="1" w:styleId="Tabletext">
    <w:name w:val="Table text"/>
    <w:basedOn w:val="BodyText"/>
    <w:uiPriority w:val="39"/>
    <w:qFormat/>
    <w:rsid w:val="006A3869"/>
    <w:pPr>
      <w:spacing w:after="0" w:line="240" w:lineRule="auto"/>
      <w:jc w:val="left"/>
    </w:pPr>
    <w:rPr>
      <w:rFonts w:eastAsia="Times New Roman" w:cs="Times New Roman"/>
      <w:sz w:val="16"/>
      <w:szCs w:val="24"/>
    </w:rPr>
  </w:style>
  <w:style w:type="table" w:customStyle="1" w:styleId="TechnopolisLight">
    <w:name w:val="Technopolis Light"/>
    <w:basedOn w:val="TableNormal"/>
    <w:uiPriority w:val="99"/>
    <w:rsid w:val="009611D5"/>
    <w:pPr>
      <w:spacing w:before="60" w:after="0" w:line="240" w:lineRule="auto"/>
    </w:pPr>
    <w:rPr>
      <w:rFonts w:asciiTheme="majorHAnsi" w:hAnsiTheme="majorHAnsi"/>
    </w:rPr>
    <w:tblPr>
      <w:tblBorders>
        <w:insideH w:val="single" w:sz="4" w:space="0" w:color="9D9D9D" w:themeColor="background2"/>
        <w:insideV w:val="single" w:sz="4" w:space="0" w:color="9D9D9D" w:themeColor="background2"/>
      </w:tblBorders>
      <w:tblCellMar>
        <w:top w:w="57" w:type="dxa"/>
        <w:bottom w:w="57" w:type="dxa"/>
      </w:tblCellMar>
    </w:tblPr>
    <w:tblStylePr w:type="firstRow">
      <w:pPr>
        <w:wordWrap/>
        <w:jc w:val="left"/>
      </w:pPr>
      <w:rPr>
        <w:b/>
        <w:i w:val="0"/>
      </w:rPr>
      <w:tblPr/>
      <w:tcPr>
        <w:tcBorders>
          <w:bottom w:val="single" w:sz="4" w:space="0" w:color="C73C3A" w:themeColor="accent1"/>
        </w:tcBorders>
      </w:tcPr>
    </w:tblStylePr>
  </w:style>
  <w:style w:type="table" w:customStyle="1" w:styleId="TechnopolisLight1">
    <w:name w:val="Technopolis Light1"/>
    <w:basedOn w:val="TableNormal"/>
    <w:uiPriority w:val="99"/>
    <w:rsid w:val="00783196"/>
    <w:pPr>
      <w:spacing w:before="60" w:after="0" w:line="240" w:lineRule="auto"/>
    </w:pPr>
    <w:rPr>
      <w:rFonts w:asciiTheme="majorHAnsi" w:hAnsiTheme="majorHAnsi"/>
    </w:rPr>
    <w:tblPr>
      <w:tblBorders>
        <w:insideH w:val="single" w:sz="4" w:space="0" w:color="A69EC1" w:themeColor="accent4"/>
        <w:insideV w:val="single" w:sz="4" w:space="0" w:color="A69EC1" w:themeColor="accent4"/>
      </w:tblBorders>
      <w:tblCellMar>
        <w:top w:w="57" w:type="dxa"/>
        <w:bottom w:w="57" w:type="dxa"/>
      </w:tblCellMar>
    </w:tblPr>
    <w:tblStylePr w:type="firstRow">
      <w:pPr>
        <w:wordWrap/>
        <w:jc w:val="left"/>
      </w:pPr>
      <w:rPr>
        <w:i/>
      </w:rPr>
      <w:tblPr/>
      <w:tcPr>
        <w:tcBorders>
          <w:bottom w:val="single" w:sz="4" w:space="0" w:color="C73C3A" w:themeColor="accent1"/>
        </w:tcBorders>
      </w:tcPr>
    </w:tblStylePr>
  </w:style>
  <w:style w:type="table" w:customStyle="1" w:styleId="TechnopolisTable">
    <w:name w:val="Technopolis Table"/>
    <w:basedOn w:val="TechnopolisLight"/>
    <w:uiPriority w:val="99"/>
    <w:rsid w:val="009611D5"/>
    <w:tblPr>
      <w:tblStyleRowBandSize w:val="1"/>
      <w:tblBorders>
        <w:top w:val="single" w:sz="4" w:space="0" w:color="9D9D9D" w:themeColor="background2"/>
        <w:left w:val="single" w:sz="4" w:space="0" w:color="9D9D9D" w:themeColor="background2"/>
        <w:bottom w:val="single" w:sz="4" w:space="0" w:color="9D9D9D" w:themeColor="background2"/>
        <w:right w:val="single" w:sz="4" w:space="0" w:color="9D9D9D" w:themeColor="background2"/>
        <w:insideH w:val="none" w:sz="0" w:space="0" w:color="auto"/>
        <w:insideV w:val="none" w:sz="0" w:space="0" w:color="auto"/>
      </w:tblBorders>
    </w:tblPr>
    <w:tblStylePr w:type="firstRow">
      <w:pPr>
        <w:wordWrap/>
        <w:jc w:val="left"/>
      </w:pPr>
      <w:rPr>
        <w:b/>
        <w:i w:val="0"/>
      </w:rPr>
      <w:tblPr/>
      <w:tcPr>
        <w:tcBorders>
          <w:top w:val="single" w:sz="4" w:space="0" w:color="A69EC1" w:themeColor="accent4"/>
          <w:left w:val="single" w:sz="4" w:space="0" w:color="A69EC1" w:themeColor="accent4"/>
          <w:bottom w:val="single" w:sz="4" w:space="0" w:color="C73C3A" w:themeColor="accent1"/>
          <w:right w:val="single" w:sz="4" w:space="0" w:color="A69EC1" w:themeColor="accent4"/>
          <w:insideH w:val="single" w:sz="4" w:space="0" w:color="A69EC1" w:themeColor="accent4"/>
          <w:insideV w:val="single" w:sz="4" w:space="0" w:color="A69EC1" w:themeColor="accent4"/>
        </w:tcBorders>
      </w:tcPr>
    </w:tblStylePr>
    <w:tblStylePr w:type="band1Horz">
      <w:tblPr/>
      <w:tcPr>
        <w:tcBorders>
          <w:top w:val="single" w:sz="4" w:space="0" w:color="A69EC1" w:themeColor="accent4"/>
          <w:left w:val="single" w:sz="4" w:space="0" w:color="A69EC1" w:themeColor="accent4"/>
          <w:bottom w:val="single" w:sz="4" w:space="0" w:color="A69EC1" w:themeColor="accent4"/>
          <w:right w:val="single" w:sz="4" w:space="0" w:color="A69EC1" w:themeColor="accent4"/>
          <w:insideH w:val="single" w:sz="4" w:space="0" w:color="A69EC1" w:themeColor="accent4"/>
          <w:insideV w:val="single" w:sz="4" w:space="0" w:color="A69EC1" w:themeColor="accent4"/>
        </w:tcBorders>
      </w:tcPr>
    </w:tblStylePr>
    <w:tblStylePr w:type="band2Horz">
      <w:tblPr/>
      <w:tcPr>
        <w:tcBorders>
          <w:top w:val="single" w:sz="4" w:space="0" w:color="A69EC1" w:themeColor="accent4"/>
          <w:left w:val="single" w:sz="4" w:space="0" w:color="A69EC1" w:themeColor="accent4"/>
          <w:bottom w:val="single" w:sz="4" w:space="0" w:color="A69EC1" w:themeColor="accent4"/>
          <w:right w:val="single" w:sz="4" w:space="0" w:color="A69EC1" w:themeColor="accent4"/>
          <w:insideH w:val="single" w:sz="4" w:space="0" w:color="A69EC1" w:themeColor="accent4"/>
          <w:insideV w:val="single" w:sz="4" w:space="0" w:color="A69EC1" w:themeColor="accent4"/>
        </w:tcBorders>
      </w:tcPr>
    </w:tblStylePr>
  </w:style>
  <w:style w:type="table" w:customStyle="1" w:styleId="Technopolistable2">
    <w:name w:val="Technopolis table 2"/>
    <w:basedOn w:val="TableNormal"/>
    <w:uiPriority w:val="99"/>
    <w:rsid w:val="00783196"/>
    <w:pPr>
      <w:spacing w:after="0" w:line="240" w:lineRule="auto"/>
    </w:pPr>
    <w:rPr>
      <w:rFonts w:ascii="Georgia" w:hAnsi="Georgia"/>
      <w:color w:val="00B050"/>
    </w:rPr>
    <w:tblPr/>
    <w:tblStylePr w:type="firstRow">
      <w:rPr>
        <w:sz w:val="16"/>
      </w:rPr>
    </w:tblStylePr>
  </w:style>
  <w:style w:type="table" w:customStyle="1" w:styleId="TechnopolisTable1">
    <w:name w:val="Technopolis Table1"/>
    <w:basedOn w:val="TechnopolisLight"/>
    <w:uiPriority w:val="99"/>
    <w:rsid w:val="009611D5"/>
    <w:tblPr>
      <w:tblStyleRowBandSize w:val="1"/>
      <w:tblBorders>
        <w:top w:val="single" w:sz="4" w:space="0" w:color="9D9D9D" w:themeColor="background2"/>
        <w:left w:val="single" w:sz="4" w:space="0" w:color="9D9D9D" w:themeColor="background2"/>
        <w:bottom w:val="single" w:sz="4" w:space="0" w:color="9D9D9D" w:themeColor="background2"/>
        <w:right w:val="single" w:sz="4" w:space="0" w:color="9D9D9D" w:themeColor="background2"/>
        <w:insideH w:val="none" w:sz="0" w:space="0" w:color="auto"/>
        <w:insideV w:val="none" w:sz="0" w:space="0" w:color="auto"/>
      </w:tblBorders>
    </w:tblPr>
    <w:tblStylePr w:type="firstRow">
      <w:pPr>
        <w:wordWrap/>
        <w:jc w:val="left"/>
      </w:pPr>
      <w:rPr>
        <w:b/>
        <w:i w:val="0"/>
      </w:rPr>
      <w:tblPr/>
      <w:tcPr>
        <w:tcBorders>
          <w:top w:val="single" w:sz="4" w:space="0" w:color="A69EC1" w:themeColor="accent4"/>
          <w:left w:val="single" w:sz="4" w:space="0" w:color="A69EC1" w:themeColor="accent4"/>
          <w:bottom w:val="single" w:sz="4" w:space="0" w:color="C73C3A" w:themeColor="accent1"/>
          <w:right w:val="single" w:sz="4" w:space="0" w:color="A69EC1" w:themeColor="accent4"/>
          <w:insideH w:val="single" w:sz="4" w:space="0" w:color="A69EC1" w:themeColor="accent4"/>
          <w:insideV w:val="single" w:sz="4" w:space="0" w:color="A69EC1" w:themeColor="accent4"/>
        </w:tcBorders>
      </w:tcPr>
    </w:tblStylePr>
    <w:tblStylePr w:type="band1Horz">
      <w:tblPr/>
      <w:tcPr>
        <w:tcBorders>
          <w:top w:val="single" w:sz="4" w:space="0" w:color="A69EC1" w:themeColor="accent4"/>
          <w:left w:val="single" w:sz="4" w:space="0" w:color="A69EC1" w:themeColor="accent4"/>
          <w:bottom w:val="single" w:sz="4" w:space="0" w:color="A69EC1" w:themeColor="accent4"/>
          <w:right w:val="single" w:sz="4" w:space="0" w:color="A69EC1" w:themeColor="accent4"/>
          <w:insideH w:val="single" w:sz="4" w:space="0" w:color="A69EC1" w:themeColor="accent4"/>
          <w:insideV w:val="single" w:sz="4" w:space="0" w:color="A69EC1" w:themeColor="accent4"/>
        </w:tcBorders>
      </w:tcPr>
    </w:tblStylePr>
    <w:tblStylePr w:type="band2Horz">
      <w:tblPr/>
      <w:tcPr>
        <w:tcBorders>
          <w:top w:val="single" w:sz="4" w:space="0" w:color="A69EC1" w:themeColor="accent4"/>
          <w:left w:val="single" w:sz="4" w:space="0" w:color="A69EC1" w:themeColor="accent4"/>
          <w:bottom w:val="single" w:sz="4" w:space="0" w:color="A69EC1" w:themeColor="accent4"/>
          <w:right w:val="single" w:sz="4" w:space="0" w:color="A69EC1" w:themeColor="accent4"/>
          <w:insideH w:val="single" w:sz="4" w:space="0" w:color="A69EC1" w:themeColor="accent4"/>
          <w:insideV w:val="single" w:sz="4" w:space="0" w:color="A69EC1" w:themeColor="accent4"/>
        </w:tcBorders>
      </w:tcPr>
    </w:tblStylePr>
  </w:style>
  <w:style w:type="table" w:customStyle="1" w:styleId="TechnopolisTEST2">
    <w:name w:val="Technopolis TEST 2"/>
    <w:basedOn w:val="TableNormal"/>
    <w:uiPriority w:val="99"/>
    <w:rsid w:val="00783196"/>
    <w:pPr>
      <w:spacing w:after="0" w:line="240" w:lineRule="auto"/>
    </w:pPr>
    <w:tblPr>
      <w:tblStyleRowBandSize w:val="1"/>
      <w:tblStyleColBandSize w:val="1"/>
    </w:tblPr>
    <w:tblStylePr w:type="firstRow">
      <w:rPr>
        <w:sz w:val="16"/>
      </w:rPr>
    </w:tblStylePr>
    <w:tblStylePr w:type="lastRow">
      <w:rPr>
        <w:sz w:val="16"/>
      </w:rPr>
    </w:tblStylePr>
    <w:tblStylePr w:type="firstCol">
      <w:rPr>
        <w:sz w:val="16"/>
      </w:rPr>
    </w:tblStylePr>
    <w:tblStylePr w:type="lastCol">
      <w:rPr>
        <w:sz w:val="16"/>
      </w:rPr>
    </w:tblStylePr>
    <w:tblStylePr w:type="band1Vert">
      <w:rPr>
        <w:sz w:val="16"/>
      </w:rPr>
    </w:tblStylePr>
    <w:tblStylePr w:type="band2Vert">
      <w:rPr>
        <w:sz w:val="16"/>
      </w:rPr>
    </w:tblStylePr>
    <w:tblStylePr w:type="band1Horz">
      <w:rPr>
        <w:sz w:val="16"/>
      </w:rPr>
    </w:tblStylePr>
    <w:tblStylePr w:type="band2Horz">
      <w:rPr>
        <w:sz w:val="16"/>
      </w:rPr>
    </w:tblStylePr>
    <w:tblStylePr w:type="neCell">
      <w:rPr>
        <w:sz w:val="16"/>
      </w:rPr>
    </w:tblStylePr>
    <w:tblStylePr w:type="nwCell">
      <w:rPr>
        <w:sz w:val="16"/>
      </w:rPr>
    </w:tblStylePr>
    <w:tblStylePr w:type="seCell">
      <w:rPr>
        <w:sz w:val="16"/>
      </w:rPr>
    </w:tblStylePr>
    <w:tblStylePr w:type="swCell">
      <w:rPr>
        <w:sz w:val="16"/>
      </w:rPr>
    </w:tblStylePr>
  </w:style>
  <w:style w:type="paragraph" w:styleId="Title">
    <w:name w:val="Title"/>
    <w:basedOn w:val="Normal"/>
    <w:next w:val="BodyText"/>
    <w:link w:val="TitleChar"/>
    <w:uiPriority w:val="44"/>
    <w:qFormat/>
    <w:rsid w:val="008A58A6"/>
    <w:pPr>
      <w:pBdr>
        <w:bottom w:val="dotted" w:sz="48" w:space="1" w:color="FFFFFF" w:themeColor="background1"/>
      </w:pBdr>
      <w:spacing w:before="720" w:after="0"/>
      <w:contextualSpacing/>
    </w:pPr>
    <w:rPr>
      <w:rFonts w:asciiTheme="majorHAnsi" w:eastAsiaTheme="majorEastAsia" w:hAnsiTheme="majorHAnsi" w:cstheme="majorBidi"/>
      <w:b/>
      <w:spacing w:val="-10"/>
      <w:kern w:val="28"/>
      <w:sz w:val="70"/>
      <w:szCs w:val="56"/>
    </w:rPr>
  </w:style>
  <w:style w:type="character" w:customStyle="1" w:styleId="TitleChar">
    <w:name w:val="Title Char"/>
    <w:basedOn w:val="DefaultParagraphFont"/>
    <w:link w:val="Title"/>
    <w:uiPriority w:val="44"/>
    <w:rsid w:val="008A58A6"/>
    <w:rPr>
      <w:rFonts w:asciiTheme="majorHAnsi" w:eastAsiaTheme="majorEastAsia" w:hAnsiTheme="majorHAnsi" w:cstheme="majorBidi"/>
      <w:b/>
      <w:spacing w:val="-10"/>
      <w:kern w:val="28"/>
      <w:sz w:val="70"/>
      <w:szCs w:val="56"/>
      <w:lang w:val="en-GB"/>
    </w:rPr>
  </w:style>
  <w:style w:type="paragraph" w:styleId="TOC2">
    <w:name w:val="toc 2"/>
    <w:basedOn w:val="Normal"/>
    <w:next w:val="Normal"/>
    <w:uiPriority w:val="39"/>
    <w:rsid w:val="00BF39E2"/>
    <w:pPr>
      <w:tabs>
        <w:tab w:val="left" w:pos="680"/>
        <w:tab w:val="right" w:leader="underscore" w:pos="9061"/>
      </w:tabs>
      <w:spacing w:after="120"/>
      <w:ind w:left="681" w:right="284" w:hanging="397"/>
      <w:jc w:val="both"/>
    </w:pPr>
    <w:rPr>
      <w:noProof/>
      <w:color w:val="000000" w:themeColor="text1"/>
      <w:sz w:val="18"/>
    </w:rPr>
  </w:style>
  <w:style w:type="paragraph" w:styleId="TOC3">
    <w:name w:val="toc 3"/>
    <w:basedOn w:val="Normal"/>
    <w:next w:val="Normal"/>
    <w:uiPriority w:val="39"/>
    <w:rsid w:val="00BF39E2"/>
    <w:pPr>
      <w:tabs>
        <w:tab w:val="left" w:pos="1247"/>
        <w:tab w:val="right" w:leader="underscore" w:pos="9061"/>
      </w:tabs>
      <w:spacing w:after="120"/>
      <w:ind w:left="1247" w:right="284" w:hanging="567"/>
      <w:jc w:val="both"/>
    </w:pPr>
    <w:rPr>
      <w:noProof/>
      <w:color w:val="000000" w:themeColor="text1"/>
      <w:sz w:val="18"/>
    </w:rPr>
  </w:style>
  <w:style w:type="paragraph" w:styleId="TOC4">
    <w:name w:val="toc 4"/>
    <w:basedOn w:val="TOC1"/>
    <w:next w:val="Normal"/>
    <w:autoRedefine/>
    <w:uiPriority w:val="59"/>
    <w:semiHidden/>
    <w:rsid w:val="0027747D"/>
    <w:pPr>
      <w:ind w:left="1247" w:hanging="1247"/>
    </w:pPr>
    <w:rPr>
      <w:noProof/>
    </w:rPr>
  </w:style>
  <w:style w:type="paragraph" w:styleId="TOC5">
    <w:name w:val="toc 5"/>
    <w:basedOn w:val="TOC4"/>
    <w:next w:val="Normal"/>
    <w:autoRedefine/>
    <w:uiPriority w:val="59"/>
    <w:semiHidden/>
    <w:rsid w:val="0027747D"/>
    <w:pPr>
      <w:ind w:left="851" w:hanging="851"/>
    </w:pPr>
  </w:style>
  <w:style w:type="paragraph" w:styleId="TOC6">
    <w:name w:val="toc 6"/>
    <w:basedOn w:val="Normal"/>
    <w:next w:val="Normal"/>
    <w:autoRedefine/>
    <w:uiPriority w:val="59"/>
    <w:semiHidden/>
    <w:rsid w:val="00783196"/>
    <w:pPr>
      <w:spacing w:after="0"/>
      <w:ind w:left="1000"/>
    </w:pPr>
    <w:rPr>
      <w:szCs w:val="20"/>
    </w:rPr>
  </w:style>
  <w:style w:type="paragraph" w:styleId="TOC7">
    <w:name w:val="toc 7"/>
    <w:basedOn w:val="Normal"/>
    <w:next w:val="Normal"/>
    <w:autoRedefine/>
    <w:uiPriority w:val="59"/>
    <w:semiHidden/>
    <w:rsid w:val="00783196"/>
    <w:pPr>
      <w:spacing w:after="0"/>
      <w:ind w:left="1200"/>
    </w:pPr>
    <w:rPr>
      <w:szCs w:val="20"/>
    </w:rPr>
  </w:style>
  <w:style w:type="paragraph" w:styleId="TOC8">
    <w:name w:val="toc 8"/>
    <w:basedOn w:val="Normal"/>
    <w:next w:val="Normal"/>
    <w:autoRedefine/>
    <w:uiPriority w:val="59"/>
    <w:semiHidden/>
    <w:rsid w:val="00783196"/>
    <w:pPr>
      <w:spacing w:after="0"/>
      <w:ind w:left="1400"/>
    </w:pPr>
    <w:rPr>
      <w:szCs w:val="20"/>
    </w:rPr>
  </w:style>
  <w:style w:type="paragraph" w:styleId="TOC9">
    <w:name w:val="toc 9"/>
    <w:basedOn w:val="Normal"/>
    <w:next w:val="Normal"/>
    <w:autoRedefine/>
    <w:uiPriority w:val="59"/>
    <w:semiHidden/>
    <w:rsid w:val="00783196"/>
    <w:pPr>
      <w:spacing w:after="0"/>
      <w:ind w:left="1600"/>
    </w:pPr>
    <w:rPr>
      <w:szCs w:val="20"/>
    </w:rPr>
  </w:style>
  <w:style w:type="paragraph" w:customStyle="1" w:styleId="Version">
    <w:name w:val="Version"/>
    <w:basedOn w:val="Title"/>
    <w:next w:val="BodyText"/>
    <w:uiPriority w:val="44"/>
    <w:rsid w:val="005A6650"/>
    <w:pPr>
      <w:spacing w:before="0"/>
    </w:pPr>
    <w:rPr>
      <w:b w:val="0"/>
      <w:bCs/>
      <w:iCs/>
      <w:color w:val="000000" w:themeColor="text1"/>
      <w:sz w:val="28"/>
    </w:rPr>
  </w:style>
  <w:style w:type="paragraph" w:styleId="Date">
    <w:name w:val="Date"/>
    <w:basedOn w:val="Normal"/>
    <w:next w:val="Normal"/>
    <w:link w:val="DateChar"/>
    <w:uiPriority w:val="99"/>
    <w:unhideWhenUsed/>
    <w:rsid w:val="0013762C"/>
    <w:pPr>
      <w:spacing w:line="240" w:lineRule="auto"/>
    </w:pPr>
    <w:rPr>
      <w:i/>
      <w:color w:val="FFFFFF" w:themeColor="background1"/>
      <w:sz w:val="26"/>
    </w:rPr>
  </w:style>
  <w:style w:type="character" w:customStyle="1" w:styleId="DateChar">
    <w:name w:val="Date Char"/>
    <w:basedOn w:val="DefaultParagraphFont"/>
    <w:link w:val="Date"/>
    <w:uiPriority w:val="99"/>
    <w:rsid w:val="0013762C"/>
    <w:rPr>
      <w:i/>
      <w:color w:val="FFFFFF" w:themeColor="background1"/>
      <w:sz w:val="26"/>
      <w:lang w:val="en-GB"/>
    </w:rPr>
  </w:style>
  <w:style w:type="paragraph" w:customStyle="1" w:styleId="Teammembers">
    <w:name w:val="Team members"/>
    <w:basedOn w:val="BodyText"/>
    <w:uiPriority w:val="69"/>
    <w:rsid w:val="005A6650"/>
    <w:rPr>
      <w:sz w:val="24"/>
    </w:rPr>
  </w:style>
  <w:style w:type="paragraph" w:customStyle="1" w:styleId="Titlerepeat">
    <w:name w:val="Title repeat"/>
    <w:basedOn w:val="Normal"/>
    <w:next w:val="Subtitle"/>
    <w:uiPriority w:val="69"/>
    <w:rsid w:val="00536A88"/>
    <w:pPr>
      <w:spacing w:after="200"/>
    </w:pPr>
    <w:rPr>
      <w:b/>
      <w:color w:val="CF342C" w:themeColor="text2"/>
      <w:sz w:val="32"/>
      <w:szCs w:val="32"/>
    </w:rPr>
  </w:style>
  <w:style w:type="paragraph" w:customStyle="1" w:styleId="Subtitlerepeat">
    <w:name w:val="Subtitle repeat"/>
    <w:basedOn w:val="Subtitle"/>
    <w:next w:val="Normal"/>
    <w:uiPriority w:val="69"/>
    <w:rsid w:val="00536A88"/>
    <w:pPr>
      <w:pBdr>
        <w:bottom w:val="single" w:sz="4" w:space="24" w:color="CF342C" w:themeColor="text2"/>
      </w:pBdr>
      <w:spacing w:before="0" w:after="120"/>
    </w:pPr>
    <w:rPr>
      <w:color w:val="000000" w:themeColor="text1"/>
      <w:sz w:val="32"/>
    </w:rPr>
  </w:style>
  <w:style w:type="paragraph" w:styleId="CommentSubject">
    <w:name w:val="annotation subject"/>
    <w:basedOn w:val="CommentText"/>
    <w:next w:val="CommentText"/>
    <w:link w:val="CommentSubjectChar"/>
    <w:uiPriority w:val="99"/>
    <w:semiHidden/>
    <w:unhideWhenUsed/>
    <w:rsid w:val="002F5767"/>
    <w:rPr>
      <w:b/>
      <w:bCs/>
    </w:rPr>
  </w:style>
  <w:style w:type="character" w:customStyle="1" w:styleId="CommentSubjectChar">
    <w:name w:val="Comment Subject Char"/>
    <w:basedOn w:val="CommentTextChar"/>
    <w:link w:val="CommentSubject"/>
    <w:uiPriority w:val="99"/>
    <w:semiHidden/>
    <w:rsid w:val="002F5767"/>
    <w:rPr>
      <w:b/>
      <w:bCs/>
      <w:sz w:val="20"/>
      <w:szCs w:val="20"/>
      <w:lang w:val="en-GB"/>
    </w:rPr>
  </w:style>
  <w:style w:type="character" w:customStyle="1" w:styleId="NoSpacingChar">
    <w:name w:val="No Spacing Char"/>
    <w:basedOn w:val="DefaultParagraphFont"/>
    <w:link w:val="NoSpacing"/>
    <w:uiPriority w:val="9"/>
    <w:rsid w:val="005A7171"/>
    <w:rPr>
      <w:noProof/>
      <w:sz w:val="20"/>
      <w:lang w:val="nl-NL"/>
    </w:rPr>
  </w:style>
  <w:style w:type="character" w:styleId="UnresolvedMention">
    <w:name w:val="Unresolved Mention"/>
    <w:basedOn w:val="DefaultParagraphFont"/>
    <w:uiPriority w:val="99"/>
    <w:semiHidden/>
    <w:unhideWhenUsed/>
    <w:rsid w:val="00CD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2101">
      <w:bodyDiv w:val="1"/>
      <w:marLeft w:val="0"/>
      <w:marRight w:val="0"/>
      <w:marTop w:val="0"/>
      <w:marBottom w:val="0"/>
      <w:divBdr>
        <w:top w:val="none" w:sz="0" w:space="0" w:color="auto"/>
        <w:left w:val="none" w:sz="0" w:space="0" w:color="auto"/>
        <w:bottom w:val="none" w:sz="0" w:space="0" w:color="auto"/>
        <w:right w:val="none" w:sz="0" w:space="0" w:color="auto"/>
      </w:divBdr>
    </w:div>
    <w:div w:id="45688948">
      <w:bodyDiv w:val="1"/>
      <w:marLeft w:val="0"/>
      <w:marRight w:val="0"/>
      <w:marTop w:val="0"/>
      <w:marBottom w:val="0"/>
      <w:divBdr>
        <w:top w:val="none" w:sz="0" w:space="0" w:color="auto"/>
        <w:left w:val="none" w:sz="0" w:space="0" w:color="auto"/>
        <w:bottom w:val="none" w:sz="0" w:space="0" w:color="auto"/>
        <w:right w:val="none" w:sz="0" w:space="0" w:color="auto"/>
      </w:divBdr>
    </w:div>
    <w:div w:id="382873963">
      <w:bodyDiv w:val="1"/>
      <w:marLeft w:val="0"/>
      <w:marRight w:val="0"/>
      <w:marTop w:val="0"/>
      <w:marBottom w:val="0"/>
      <w:divBdr>
        <w:top w:val="none" w:sz="0" w:space="0" w:color="auto"/>
        <w:left w:val="none" w:sz="0" w:space="0" w:color="auto"/>
        <w:bottom w:val="none" w:sz="0" w:space="0" w:color="auto"/>
        <w:right w:val="none" w:sz="0" w:space="0" w:color="auto"/>
      </w:divBdr>
    </w:div>
    <w:div w:id="627668764">
      <w:bodyDiv w:val="1"/>
      <w:marLeft w:val="0"/>
      <w:marRight w:val="0"/>
      <w:marTop w:val="0"/>
      <w:marBottom w:val="0"/>
      <w:divBdr>
        <w:top w:val="none" w:sz="0" w:space="0" w:color="auto"/>
        <w:left w:val="none" w:sz="0" w:space="0" w:color="auto"/>
        <w:bottom w:val="none" w:sz="0" w:space="0" w:color="auto"/>
        <w:right w:val="none" w:sz="0" w:space="0" w:color="auto"/>
      </w:divBdr>
    </w:div>
    <w:div w:id="755054211">
      <w:bodyDiv w:val="1"/>
      <w:marLeft w:val="0"/>
      <w:marRight w:val="0"/>
      <w:marTop w:val="0"/>
      <w:marBottom w:val="0"/>
      <w:divBdr>
        <w:top w:val="none" w:sz="0" w:space="0" w:color="auto"/>
        <w:left w:val="none" w:sz="0" w:space="0" w:color="auto"/>
        <w:bottom w:val="none" w:sz="0" w:space="0" w:color="auto"/>
        <w:right w:val="none" w:sz="0" w:space="0" w:color="auto"/>
      </w:divBdr>
    </w:div>
    <w:div w:id="847643585">
      <w:bodyDiv w:val="1"/>
      <w:marLeft w:val="0"/>
      <w:marRight w:val="0"/>
      <w:marTop w:val="0"/>
      <w:marBottom w:val="0"/>
      <w:divBdr>
        <w:top w:val="none" w:sz="0" w:space="0" w:color="auto"/>
        <w:left w:val="none" w:sz="0" w:space="0" w:color="auto"/>
        <w:bottom w:val="none" w:sz="0" w:space="0" w:color="auto"/>
        <w:right w:val="none" w:sz="0" w:space="0" w:color="auto"/>
      </w:divBdr>
    </w:div>
    <w:div w:id="851915135">
      <w:bodyDiv w:val="1"/>
      <w:marLeft w:val="0"/>
      <w:marRight w:val="0"/>
      <w:marTop w:val="0"/>
      <w:marBottom w:val="0"/>
      <w:divBdr>
        <w:top w:val="none" w:sz="0" w:space="0" w:color="auto"/>
        <w:left w:val="none" w:sz="0" w:space="0" w:color="auto"/>
        <w:bottom w:val="none" w:sz="0" w:space="0" w:color="auto"/>
        <w:right w:val="none" w:sz="0" w:space="0" w:color="auto"/>
      </w:divBdr>
    </w:div>
    <w:div w:id="969867821">
      <w:bodyDiv w:val="1"/>
      <w:marLeft w:val="0"/>
      <w:marRight w:val="0"/>
      <w:marTop w:val="0"/>
      <w:marBottom w:val="0"/>
      <w:divBdr>
        <w:top w:val="none" w:sz="0" w:space="0" w:color="auto"/>
        <w:left w:val="none" w:sz="0" w:space="0" w:color="auto"/>
        <w:bottom w:val="none" w:sz="0" w:space="0" w:color="auto"/>
        <w:right w:val="none" w:sz="0" w:space="0" w:color="auto"/>
      </w:divBdr>
    </w:div>
    <w:div w:id="1200973630">
      <w:bodyDiv w:val="1"/>
      <w:marLeft w:val="0"/>
      <w:marRight w:val="0"/>
      <w:marTop w:val="0"/>
      <w:marBottom w:val="0"/>
      <w:divBdr>
        <w:top w:val="none" w:sz="0" w:space="0" w:color="auto"/>
        <w:left w:val="none" w:sz="0" w:space="0" w:color="auto"/>
        <w:bottom w:val="none" w:sz="0" w:space="0" w:color="auto"/>
        <w:right w:val="none" w:sz="0" w:space="0" w:color="auto"/>
      </w:divBdr>
    </w:div>
    <w:div w:id="1465124789">
      <w:bodyDiv w:val="1"/>
      <w:marLeft w:val="0"/>
      <w:marRight w:val="0"/>
      <w:marTop w:val="0"/>
      <w:marBottom w:val="0"/>
      <w:divBdr>
        <w:top w:val="none" w:sz="0" w:space="0" w:color="auto"/>
        <w:left w:val="none" w:sz="0" w:space="0" w:color="auto"/>
        <w:bottom w:val="none" w:sz="0" w:space="0" w:color="auto"/>
        <w:right w:val="none" w:sz="0" w:space="0" w:color="auto"/>
      </w:divBdr>
    </w:div>
    <w:div w:id="1585265087">
      <w:bodyDiv w:val="1"/>
      <w:marLeft w:val="0"/>
      <w:marRight w:val="0"/>
      <w:marTop w:val="0"/>
      <w:marBottom w:val="0"/>
      <w:divBdr>
        <w:top w:val="none" w:sz="0" w:space="0" w:color="auto"/>
        <w:left w:val="none" w:sz="0" w:space="0" w:color="auto"/>
        <w:bottom w:val="none" w:sz="0" w:space="0" w:color="auto"/>
        <w:right w:val="none" w:sz="0" w:space="0" w:color="auto"/>
      </w:divBdr>
    </w:div>
    <w:div w:id="182400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c.europa.eu/eurostat/databrowser/view/nama_10_pc/default/table?lang=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echnopolisltd223.sharepoint.com/:b:/s/DSUone-stopshop/EXjcm9JWSkBAu5VCC6PvKV0Bf4c9T655ijpt4Jj6jgKSMg?e=0jgsq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c.europa.eu/eurostat/databrowser/view/nama_10_gdp/default/table?lan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wi\AppData\Roaming\Microsoft\Templates\Technopolis%202020%20EN%20report%20short.dotx" TargetMode="External"/></Relationships>
</file>

<file path=word/theme/theme1.xml><?xml version="1.0" encoding="utf-8"?>
<a:theme xmlns:a="http://schemas.openxmlformats.org/drawingml/2006/main" name="Technopolis DEF">
  <a:themeElements>
    <a:clrScheme name="Technopolis Designer set">
      <a:dk1>
        <a:srgbClr val="000000"/>
      </a:dk1>
      <a:lt1>
        <a:srgbClr val="FFFFFF"/>
      </a:lt1>
      <a:dk2>
        <a:srgbClr val="CF342C"/>
      </a:dk2>
      <a:lt2>
        <a:srgbClr val="9D9D9D"/>
      </a:lt2>
      <a:accent1>
        <a:srgbClr val="C73C3A"/>
      </a:accent1>
      <a:accent2>
        <a:srgbClr val="6698AF"/>
      </a:accent2>
      <a:accent3>
        <a:srgbClr val="F8C558"/>
      </a:accent3>
      <a:accent4>
        <a:srgbClr val="A69EC1"/>
      </a:accent4>
      <a:accent5>
        <a:srgbClr val="BAD7DA"/>
      </a:accent5>
      <a:accent6>
        <a:srgbClr val="4E9F82"/>
      </a:accent6>
      <a:hlink>
        <a:srgbClr val="C73C3A"/>
      </a:hlink>
      <a:folHlink>
        <a:srgbClr val="A3342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Times" pitchFamily="-65"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Times" pitchFamily="-65" charset="0"/>
          </a:defRPr>
        </a:defPPr>
      </a:lstStyle>
    </a:lnDef>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raClrScheme>
      <a:clrScheme name="Office Theme 1">
        <a:dk1>
          <a:srgbClr val="000000"/>
        </a:dk1>
        <a:lt1>
          <a:srgbClr val="FFFFFF"/>
        </a:lt1>
        <a:dk2>
          <a:srgbClr val="000000"/>
        </a:dk2>
        <a:lt2>
          <a:srgbClr val="808080"/>
        </a:lt2>
        <a:accent1>
          <a:srgbClr val="FF0000"/>
        </a:accent1>
        <a:accent2>
          <a:srgbClr val="808080"/>
        </a:accent2>
        <a:accent3>
          <a:srgbClr val="FFFFFF"/>
        </a:accent3>
        <a:accent4>
          <a:srgbClr val="000000"/>
        </a:accent4>
        <a:accent5>
          <a:srgbClr val="FFAAAA"/>
        </a:accent5>
        <a:accent6>
          <a:srgbClr val="737373"/>
        </a:accent6>
        <a:hlink>
          <a:srgbClr val="E47B61"/>
        </a:hlink>
        <a:folHlink>
          <a:srgbClr val="E3E5E4"/>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Technopolis DEF" id="{7612B676-7B90-4043-A215-97A71A0D41FA}" vid="{6C9373B4-B0CF-4123-85B6-6F9B9A6A49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E2C59CE1E9B3469AFF9CCF354A986E" ma:contentTypeVersion="12" ma:contentTypeDescription="Create a new document." ma:contentTypeScope="" ma:versionID="a34cf7dc5bc4673280049c799878e055">
  <xsd:schema xmlns:xsd="http://www.w3.org/2001/XMLSchema" xmlns:xs="http://www.w3.org/2001/XMLSchema" xmlns:p="http://schemas.microsoft.com/office/2006/metadata/properties" xmlns:ns2="f7f98cc8-47bf-4d33-b80e-7d98bc2c3109" xmlns:ns3="7cfe2751-34d2-462b-9a12-d5764cb489b4" targetNamespace="http://schemas.microsoft.com/office/2006/metadata/properties" ma:root="true" ma:fieldsID="ee2c3ec38bcd09387973cff5a2327018" ns2:_="" ns3:_="">
    <xsd:import namespace="f7f98cc8-47bf-4d33-b80e-7d98bc2c3109"/>
    <xsd:import namespace="7cfe2751-34d2-462b-9a12-d5764cb489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98cc8-47bf-4d33-b80e-7d98bc2c31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ba1a8ec-8e73-4ced-969c-c4e8a1f44ce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fe2751-34d2-462b-9a12-d5764cb489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526dad2-444d-4411-b7a3-ba1387ffcae4}" ma:internalName="TaxCatchAll" ma:showField="CatchAllData" ma:web="7cfe2751-34d2-462b-9a12-d5764cb489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f7f98cc8-47bf-4d33-b80e-7d98bc2c3109">
      <Terms xmlns="http://schemas.microsoft.com/office/infopath/2007/PartnerControls"/>
    </lcf76f155ced4ddcb4097134ff3c332f>
    <TaxCatchAll xmlns="7cfe2751-34d2-462b-9a12-d5764cb489b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9CDCE-91C3-4A34-B092-4F633CAF7ED7}">
  <ds:schemaRefs>
    <ds:schemaRef ds:uri="http://schemas.openxmlformats.org/officeDocument/2006/bibliography"/>
  </ds:schemaRefs>
</ds:datastoreItem>
</file>

<file path=customXml/itemProps3.xml><?xml version="1.0" encoding="utf-8"?>
<ds:datastoreItem xmlns:ds="http://schemas.openxmlformats.org/officeDocument/2006/customXml" ds:itemID="{47F7F42F-1DBF-47A7-B644-B655B688B4FD}">
  <ds:schemaRefs>
    <ds:schemaRef ds:uri="http://schemas.microsoft.com/sharepoint/v3/contenttype/forms"/>
  </ds:schemaRefs>
</ds:datastoreItem>
</file>

<file path=customXml/itemProps4.xml><?xml version="1.0" encoding="utf-8"?>
<ds:datastoreItem xmlns:ds="http://schemas.openxmlformats.org/officeDocument/2006/customXml" ds:itemID="{C9D0F5BC-B428-4E2E-8DCB-A53F46B0E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f98cc8-47bf-4d33-b80e-7d98bc2c3109"/>
    <ds:schemaRef ds:uri="7cfe2751-34d2-462b-9a12-d5764cb48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FD4A02-2B2B-4734-96F8-10985E0629D9}">
  <ds:schemaRefs>
    <ds:schemaRef ds:uri="http://schemas.microsoft.com/office/2006/metadata/properties"/>
    <ds:schemaRef ds:uri="http://schemas.microsoft.com/office/infopath/2007/PartnerControls"/>
    <ds:schemaRef ds:uri="f7f98cc8-47bf-4d33-b80e-7d98bc2c3109"/>
    <ds:schemaRef ds:uri="7cfe2751-34d2-462b-9a12-d5764cb489b4"/>
  </ds:schemaRefs>
</ds:datastoreItem>
</file>

<file path=docProps/app.xml><?xml version="1.0" encoding="utf-8"?>
<Properties xmlns="http://schemas.openxmlformats.org/officeDocument/2006/extended-properties" xmlns:vt="http://schemas.openxmlformats.org/officeDocument/2006/docPropsVTypes">
  <Template>Technopolis 2020 EN report short</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Rosenfeld David</dc:creator>
  <cp:keywords/>
  <dc:description/>
  <cp:lastModifiedBy>David Rosenfeld</cp:lastModifiedBy>
  <cp:revision>22</cp:revision>
  <cp:lastPrinted>2020-02-20T13:48:00Z</cp:lastPrinted>
  <dcterms:created xsi:type="dcterms:W3CDTF">2025-01-26T16:51:00Z</dcterms:created>
  <dcterms:modified xsi:type="dcterms:W3CDTF">2025-03-19T10:06:00Z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0x010100A1E2C59CE1E9B3469AFF9CCF354A986E</vt:lpwstr>
  </property>
  <property fmtid="{D5CDD505-2E9C-101B-9397-08002B2CF9AE}" pid="3" name="TemplateUrl">
    <vt:lpwstr/>
  </property>
  <property fmtid="{D5CDD505-2E9C-101B-9397-08002B2CF9AE}" pid="4" name="Order">
    <vt:r8>5400</vt:r8>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